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07"/>
          <w:tab w:val="center" w:pos="4399"/>
        </w:tabs>
        <w:jc w:val="left"/>
        <w:rPr>
          <w:rFonts w:ascii="宋体" w:hAnsi="宋体"/>
          <w:b/>
          <w:sz w:val="44"/>
          <w:szCs w:val="44"/>
          <w:highlight w:val="none"/>
        </w:rPr>
      </w:pPr>
      <w:r>
        <w:rPr>
          <w:rFonts w:hint="eastAsia" w:ascii="宋体" w:hAnsi="宋体"/>
          <w:b/>
          <w:sz w:val="44"/>
          <w:szCs w:val="44"/>
          <w:highlight w:val="none"/>
          <w:lang w:eastAsia="zh-CN"/>
        </w:rPr>
        <w:tab/>
      </w:r>
      <w:r>
        <w:rPr>
          <w:rFonts w:hint="eastAsia" w:ascii="宋体" w:hAnsi="宋体"/>
          <w:b/>
          <w:sz w:val="44"/>
          <w:szCs w:val="44"/>
          <w:highlight w:val="none"/>
          <w:lang w:eastAsia="zh-CN"/>
        </w:rPr>
        <w:tab/>
      </w:r>
      <w:r>
        <w:rPr>
          <w:rFonts w:hint="eastAsia" w:ascii="宋体" w:hAnsi="宋体"/>
          <w:b/>
          <w:sz w:val="44"/>
          <w:szCs w:val="44"/>
          <w:highlight w:val="none"/>
        </w:rPr>
        <w:t>会计分录汇总</w:t>
      </w:r>
    </w:p>
    <w:p>
      <w:pPr>
        <w:rPr>
          <w:rFonts w:ascii="宋体" w:hAnsi="宋体"/>
          <w:b/>
          <w:bCs w:val="0"/>
          <w:color w:val="C00000"/>
          <w:sz w:val="21"/>
          <w:szCs w:val="21"/>
          <w:highlight w:val="none"/>
        </w:rPr>
      </w:pPr>
      <w:r>
        <w:rPr>
          <w:rFonts w:hint="eastAsia" w:ascii="宋体" w:hAnsi="宋体"/>
          <w:b/>
          <w:bCs w:val="0"/>
          <w:color w:val="C00000"/>
          <w:sz w:val="21"/>
          <w:szCs w:val="21"/>
          <w:highlight w:val="none"/>
        </w:rPr>
        <w:t>一、现金核算</w:t>
      </w:r>
    </w:p>
    <w:p>
      <w:pPr>
        <w:rPr>
          <w:rFonts w:ascii="宋体" w:hAnsi="宋体"/>
          <w:b/>
          <w:bCs/>
          <w:color w:val="0070C0"/>
          <w:sz w:val="21"/>
          <w:szCs w:val="21"/>
          <w:highlight w:val="none"/>
        </w:rPr>
      </w:pPr>
      <w:r>
        <w:rPr>
          <w:rFonts w:ascii="宋体" w:hAnsi="宋体"/>
          <w:b/>
          <w:bCs/>
          <w:color w:val="0070C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160020</wp:posOffset>
                </wp:positionV>
                <wp:extent cx="114300" cy="396240"/>
                <wp:effectExtent l="13335" t="7620" r="5715" b="5715"/>
                <wp:wrapNone/>
                <wp:docPr id="10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87" type="#_x0000_t87" style="position:absolute;left:0pt;margin-left:110.4pt;margin-top:12.6pt;height:31.2pt;width:9pt;z-index:251659264;mso-width-relative:page;mso-height-relative:page;" filled="f" stroked="t" coordsize="21600,21600" o:gfxdata="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VgbGNoAAAAJAQAADwAAAAAAAAABACAAAAAiAAAAZHJzL2Rvd25yZXYueG1sUEsBAhQA&#10;FAAAAAgAh07iQJDOG+UpAgAAYwQAAA4AAAAAAAAAAQAgAAAAKQ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bCs/>
          <w:color w:val="0070C0"/>
          <w:sz w:val="21"/>
          <w:szCs w:val="21"/>
          <w:highlight w:val="none"/>
        </w:rPr>
        <w:t>（一）现金收入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1、提现                借：库存现金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43815</wp:posOffset>
                </wp:positionV>
                <wp:extent cx="114300" cy="495300"/>
                <wp:effectExtent l="13335" t="13335" r="5715" b="5715"/>
                <wp:wrapNone/>
                <wp:docPr id="100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495300"/>
                        </a:xfrm>
                        <a:prstGeom prst="leftBrace">
                          <a:avLst>
                            <a:gd name="adj1" fmla="val 3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87" type="#_x0000_t87" style="position:absolute;left:0pt;margin-left:111.6pt;margin-top:3.45pt;height:39pt;width:9pt;z-index:251660288;mso-width-relative:page;mso-height-relative:page;" filled="f" stroked="t" coordsize="21600,21600" o:gfxdata="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U5ha2QAAAAgBAAAPAAAAAAAAAAEAIAAAACIAAABkcnMvZG93bnJldi54bWxQSwECFAAUAAAA&#10;CACHTuJAnzRZOiYCAABjBAAADgAAAAAAAAABACAAAAAoAQAAZHJzL2Uyb0RvYy54bWxQSwUGAAAA&#10;AAYABgBZAQAAwA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2、销售产品 收到现金   借：库存现金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贷：主营业务收入  （材料销售为：其他业务收入）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应交税费——应交增值税（销项税额）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76200</wp:posOffset>
                </wp:positionV>
                <wp:extent cx="114300" cy="495300"/>
                <wp:effectExtent l="13335" t="11430" r="5715" b="7620"/>
                <wp:wrapNone/>
                <wp:docPr id="99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495300"/>
                        </a:xfrm>
                        <a:prstGeom prst="leftBrace">
                          <a:avLst>
                            <a:gd name="adj1" fmla="val 3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87" type="#_x0000_t87" style="position:absolute;left:0pt;margin-left:111.6pt;margin-top:6pt;height:39pt;width:9pt;z-index:251661312;mso-width-relative:page;mso-height-relative:page;" filled="f" stroked="t" coordsize="21600,21600" o:gfxdata="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ThTin2QAAAAkBAAAPAAAAAAAAAAEAIAAAACIAAABkcnMvZG93bnJldi54bWxQSwECFAAUAAAA&#10;CACHTuJAD4a1VSYCAABiBAAADgAAAAAAAAABACAAAAAoAQAAZHJzL2Uyb0RvYy54bWxQSwUGAAAA&#10;AAYABgBZAQAAwA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3、退回暂借多余现金    借：库存现金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管理费用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贷：其他应收款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47625</wp:posOffset>
                </wp:positionV>
                <wp:extent cx="114300" cy="1089660"/>
                <wp:effectExtent l="13335" t="5715" r="5715" b="9525"/>
                <wp:wrapNone/>
                <wp:docPr id="9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089660"/>
                        </a:xfrm>
                        <a:prstGeom prst="leftBrace">
                          <a:avLst>
                            <a:gd name="adj1" fmla="val 794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87" type="#_x0000_t87" style="position:absolute;left:0pt;margin-left:110.1pt;margin-top:3.75pt;height:85.8pt;width:9pt;z-index:251665408;mso-width-relative:page;mso-height-relative:page;" filled="f" stroked="t" coordsize="21600,21600" o:gfxdata="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aVAAK2QAAAAkBAAAPAAAAAAAAAAEAIAAAACIAAABkcnMvZG93bnJldi54bWxQSwECFAAU&#10;AAAACACHTuJAs6tvZSkCAABkBAAADgAAAAAAAAABACAAAAAoAQAAZHJzL2Uyb0RvYy54bWxQSwUG&#10;AAAAAAYABgBZAQAAw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28575</wp:posOffset>
                </wp:positionV>
                <wp:extent cx="114300" cy="396240"/>
                <wp:effectExtent l="13335" t="5715" r="5715" b="7620"/>
                <wp:wrapNone/>
                <wp:docPr id="9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87" type="#_x0000_t87" style="position:absolute;left:0pt;margin-left:163.35pt;margin-top:2.25pt;height:31.2pt;width:9pt;z-index:251662336;mso-width-relative:page;mso-height-relative:page;" filled="f" stroked="t" coordsize="21600,21600" o:gfxdata="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xmlF2QAAAAgBAAAPAAAAAAAAAAEAIAAAACIAAABkcnMvZG93bnJldi54bWxQSwECFAAU&#10;AAAACACHTuJAX22+KSkCAABiBAAADgAAAAAAAAABACAAAAAo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4、盘盈现金            批准前    借：库存现金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贷：待处理财产损溢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38100</wp:posOffset>
                </wp:positionV>
                <wp:extent cx="114300" cy="495300"/>
                <wp:effectExtent l="13335" t="11430" r="5715" b="7620"/>
                <wp:wrapNone/>
                <wp:docPr id="96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495300"/>
                        </a:xfrm>
                        <a:prstGeom prst="leftBrace">
                          <a:avLst>
                            <a:gd name="adj1" fmla="val 3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87" type="#_x0000_t87" style="position:absolute;left:0pt;margin-left:164.1pt;margin-top:3pt;height:39pt;width:9pt;z-index:251663360;mso-width-relative:page;mso-height-relative:page;" filled="f" stroked="t" coordsize="21600,21600" o:gfxdata="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t49LYAAAACAEAAA8AAAAAAAAAAQAgAAAAIgAAAGRycy9kb3ducmV2LnhtbFBLAQIUABQAAAAI&#10;AIdO4kDQzUUlJgIAAGIEAAAOAAAAAAAAAAEAIAAAACcBAABkcnMvZTJvRG9jLnhtbFBLBQYAAAAA&#10;BgAGAFkBAAC/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批准后    借：待处理财产损溢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贷：营业外收入  （无主款项）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其他应付款  （有主款项）</w:t>
      </w:r>
    </w:p>
    <w:p>
      <w:pPr>
        <w:rPr>
          <w:rFonts w:ascii="宋体" w:hAnsi="宋体"/>
          <w:b/>
          <w:bCs/>
          <w:color w:val="0070C0"/>
          <w:sz w:val="21"/>
          <w:szCs w:val="21"/>
          <w:highlight w:val="none"/>
        </w:rPr>
      </w:pPr>
      <w:r>
        <w:rPr>
          <w:rFonts w:hint="eastAsia" w:ascii="宋体" w:hAnsi="宋体"/>
          <w:b/>
          <w:bCs/>
          <w:color w:val="0070C0"/>
          <w:sz w:val="21"/>
          <w:szCs w:val="21"/>
          <w:highlight w:val="none"/>
        </w:rPr>
        <w:t>（二）现金支出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5715</wp:posOffset>
                </wp:positionV>
                <wp:extent cx="114300" cy="396240"/>
                <wp:effectExtent l="13335" t="9525" r="5715" b="13335"/>
                <wp:wrapNone/>
                <wp:docPr id="95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87" type="#_x0000_t87" style="position:absolute;left:0pt;margin-left:111.6pt;margin-top:0.45pt;height:31.2pt;width:9pt;z-index:251664384;mso-width-relative:page;mso-height-relative:page;" filled="f" stroked="t" coordsize="21600,21600" o:gfxdata="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8Gj2V1wAAAAcBAAAPAAAAAAAAAAEAIAAAACIAAABkcnMvZG93bnJldi54bWxQSwECFAAUAAAA&#10;CACHTuJAzpvY4SgCAABiBAAADgAAAAAAAAABACAAAAAmAQAAZHJzL2Uyb0RvYy54bWxQSwUGAAAA&#10;AAYABgBZAQAAwA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1、现金存入银行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19050</wp:posOffset>
                </wp:positionV>
                <wp:extent cx="114300" cy="396240"/>
                <wp:effectExtent l="13335" t="9525" r="5715" b="13335"/>
                <wp:wrapNone/>
                <wp:docPr id="9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87" type="#_x0000_t87" style="position:absolute;left:0pt;margin-left:111.6pt;margin-top:1.5pt;height:31.2pt;width:9pt;z-index:251666432;mso-width-relative:page;mso-height-relative:page;" filled="f" stroked="t" coordsize="21600,21600" o:gfxdata="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MNWg3YAAAACAEAAA8AAAAAAAAAAQAgAAAAIgAAAGRycy9kb3ducmV2LnhtbFBLAQIUABQA&#10;AAAIAIdO4kBcjJ8/KQIAAGMEAAAOAAAAAAAAAAEAIAAAACc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2、出差等暂借          借：其他应收款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5715</wp:posOffset>
                </wp:positionV>
                <wp:extent cx="114300" cy="396240"/>
                <wp:effectExtent l="13335" t="11430" r="5715" b="11430"/>
                <wp:wrapNone/>
                <wp:docPr id="9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87" type="#_x0000_t87" style="position:absolute;left:0pt;margin-left:111.6pt;margin-top:0.45pt;height:31.2pt;width:9pt;z-index:251667456;mso-width-relative:page;mso-height-relative:page;" filled="f" stroked="t" coordsize="21600,21600" o:gfxdata="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Bo9ldcAAAAHAQAADwAAAAAAAAABACAAAAAiAAAAZHJzL2Rvd25yZXYueG1sUEsBAhQAFAAA&#10;AAgAh07iQGeMAQEpAgAAYwQAAA4AAAAAAAAAAQAgAAAAJgEAAGRycy9lMm9Eb2MueG1sUEsFBgAA&#10;AAAGAAYAWQEAAME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3、发工资等            借：应付职工薪酬——工资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38100</wp:posOffset>
                </wp:positionV>
                <wp:extent cx="114300" cy="495300"/>
                <wp:effectExtent l="13335" t="11430" r="5715" b="7620"/>
                <wp:wrapNone/>
                <wp:docPr id="92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495300"/>
                        </a:xfrm>
                        <a:prstGeom prst="leftBrace">
                          <a:avLst>
                            <a:gd name="adj1" fmla="val 3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87" type="#_x0000_t87" style="position:absolute;left:0pt;margin-left:163.35pt;margin-top:3pt;height:39pt;width:9pt;z-index:251668480;mso-width-relative:page;mso-height-relative:page;" filled="f" stroked="t" coordsize="21600,21600" o:gfxdata="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5YqCjZAAAACAEAAA8AAAAAAAAAAQAgAAAAIgAAAGRycy9kb3ducmV2LnhtbFBLAQIUABQA&#10;AAAIAIdO4kDv3EELKAIAAGMEAAAOAAAAAAAAAAEAIAAAACgBAABkcnMvZTJvRG9jLnhtbFBLBQYA&#10;AAAABgAGAFkBAADC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4、购买或支付零星物资办公费等    借：管理费用/销售费用/制造费用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应交税费——应交增值税（进项税额） （取得专票）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贷：库存现金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76200</wp:posOffset>
                </wp:positionV>
                <wp:extent cx="114300" cy="1089660"/>
                <wp:effectExtent l="13335" t="5715" r="5715" b="9525"/>
                <wp:wrapNone/>
                <wp:docPr id="91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089660"/>
                        </a:xfrm>
                        <a:prstGeom prst="leftBrace">
                          <a:avLst>
                            <a:gd name="adj1" fmla="val 794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87" type="#_x0000_t87" style="position:absolute;left:0pt;margin-left:115.35pt;margin-top:6pt;height:85.8pt;width:9pt;z-index:251669504;mso-width-relative:page;mso-height-relative:page;" filled="f" stroked="t" coordsize="21600,21600" o:gfxdata="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aSmSfaAAAACgEAAA8AAAAAAAAAAQAgAAAAIgAAAGRycy9kb3ducmV2LnhtbFBLAQIU&#10;ABQAAAAIAIdO4kAMaCCzKgIAAGQEAAAOAAAAAAAAAAEAIAAAACkBAABkcnMvZTJvRG9jLnhtbFBL&#10;BQYAAAAABgAGAFkBAADF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28575</wp:posOffset>
                </wp:positionV>
                <wp:extent cx="114300" cy="396240"/>
                <wp:effectExtent l="13335" t="5715" r="5715" b="7620"/>
                <wp:wrapNone/>
                <wp:docPr id="90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87" type="#_x0000_t87" style="position:absolute;left:0pt;margin-left:163.35pt;margin-top:2.25pt;height:31.2pt;width:9pt;z-index:251670528;mso-width-relative:page;mso-height-relative:page;" filled="f" stroked="t" coordsize="21600,21600" o:gfxdata="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HGaUXZAAAACAEAAA8AAAAAAAAAAQAgAAAAIgAAAGRycy9kb3ducmV2LnhtbFBLAQIUABQA&#10;AAAIAIdO4kDWISM3KAIAAGMEAAAOAAAAAAAAAAEAIAAAACg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5、盘亏                 批准前   借：待处理财产损溢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贷：库存现金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批准后   借：其他应收款  （责任赔偿部分）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管理费用    （企业承担部分）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贷：待处理财产损溢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二、银行存款核算</w:t>
      </w:r>
    </w:p>
    <w:p>
      <w:pPr>
        <w:rPr>
          <w:rFonts w:ascii="宋体" w:hAnsi="宋体"/>
          <w:b/>
          <w:bCs/>
          <w:color w:val="0070C0"/>
          <w:sz w:val="21"/>
          <w:szCs w:val="21"/>
          <w:highlight w:val="none"/>
        </w:rPr>
      </w:pPr>
      <w:r>
        <w:rPr>
          <w:rFonts w:ascii="宋体" w:hAnsi="宋体"/>
          <w:b/>
          <w:bCs/>
          <w:color w:val="0070C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7620" r="5715" b="5715"/>
                <wp:wrapNone/>
                <wp:docPr id="89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87" type="#_x0000_t87" style="position:absolute;left:0pt;margin-left:111.6pt;margin-top:13.8pt;height:31.2pt;width:9pt;z-index:251671552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MdUZ2QAAAAkBAAAPAAAAAAAAAAEAIAAAACIAAABkcnMvZG93bnJldi54bWxQSwECFAAU&#10;AAAACACHTuJAXWcBWykCAABjBAAADgAAAAAAAAABACAAAAAo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bCs/>
          <w:color w:val="0070C0"/>
          <w:sz w:val="21"/>
          <w:szCs w:val="21"/>
          <w:highlight w:val="none"/>
        </w:rPr>
        <w:t>（一）收入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1、现金存入银行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2、销售产品 收到货款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贷：主营业务收入  （材料销售为：其他业务收入）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应交税费——应交增值税（销项税额）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-3810</wp:posOffset>
                </wp:positionV>
                <wp:extent cx="114300" cy="396240"/>
                <wp:effectExtent l="13335" t="7620" r="5715" b="5715"/>
                <wp:wrapNone/>
                <wp:docPr id="88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87" type="#_x0000_t87" style="position:absolute;left:0pt;margin-left:113.85pt;margin-top:-0.3pt;height:31.2pt;width:9pt;z-index:251672576;mso-width-relative:page;mso-height-relative:page;" filled="f" stroked="t" coordsize="21600,21600" o:gfxdata="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MBxQdkAAAAIAQAADwAAAAAAAAABACAAAAAiAAAAZHJzL2Rvd25yZXYueG1sUEsBAhQA&#10;FAAAAAgAh07iQHLC7b0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3、向银行借款 存入银行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贷：短期借款/长期借款</w:t>
      </w:r>
    </w:p>
    <w:p>
      <w:pPr>
        <w:rPr>
          <w:rFonts w:ascii="宋体" w:hAnsi="宋体"/>
          <w:b/>
          <w:bCs/>
          <w:color w:val="0070C0"/>
          <w:sz w:val="21"/>
          <w:szCs w:val="21"/>
          <w:highlight w:val="none"/>
        </w:rPr>
      </w:pPr>
      <w:r>
        <w:rPr>
          <w:rFonts w:hint="eastAsia" w:ascii="宋体" w:hAnsi="宋体"/>
          <w:b/>
          <w:bCs/>
          <w:color w:val="0070C0"/>
          <w:sz w:val="21"/>
          <w:szCs w:val="21"/>
          <w:highlight w:val="none"/>
        </w:rPr>
        <w:t>（二）支出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15240</wp:posOffset>
                </wp:positionV>
                <wp:extent cx="114300" cy="396240"/>
                <wp:effectExtent l="13335" t="11430" r="5715" b="11430"/>
                <wp:wrapNone/>
                <wp:docPr id="87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87" type="#_x0000_t87" style="position:absolute;left:0pt;margin-left:113.1pt;margin-top:1.2pt;height:31.2pt;width:9pt;z-index:251673600;mso-width-relative:page;mso-height-relative:page;" filled="f" stroked="t" coordsize="21600,21600" o:gfxdata="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ub612AAAAAgBAAAPAAAAAAAAAAEAIAAAACIAAABkcnMvZG93bnJldi54bWxQSwECFAAU&#10;AAAACACHTuJAMdMtRSoCAABjBAAADgAAAAAAAAABACAAAAAn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1、提现                借：库存现金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28575</wp:posOffset>
                </wp:positionV>
                <wp:extent cx="114300" cy="594360"/>
                <wp:effectExtent l="13335" t="9525" r="5715" b="5715"/>
                <wp:wrapNone/>
                <wp:docPr id="86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87" type="#_x0000_t87" style="position:absolute;left:0pt;margin-left:112.35pt;margin-top:2.25pt;height:46.8pt;width:9pt;z-index:251674624;mso-width-relative:page;mso-height-relative:page;" filled="f" stroked="t" coordsize="21600,21600" o:gfxdata="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8RS1tgAAAAIAQAADwAAAAAAAAABACAAAAAiAAAAZHJzL2Rvd25yZXYueG1sUEsBAhQAFAAA&#10;AAgAh07iQPqWgN4oAgAAYwQAAA4AAAAAAAAAAQAgAAAAJwEAAGRycy9lMm9Eb2MueG1sUEsFBgAA&#10;AAAGAAYAWQEAAME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2、用存款购买原材料    借：原材料/在途物资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114300" cy="594360"/>
                <wp:effectExtent l="13335" t="13335" r="5715" b="11430"/>
                <wp:wrapNone/>
                <wp:docPr id="85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87" type="#_x0000_t87" style="position:absolute;left:0pt;margin-left:111.6pt;margin-top:0.75pt;height:46.8pt;width:9pt;z-index:251675648;mso-width-relative:page;mso-height-relative:page;" filled="f" stroked="t" coordsize="21600,21600" o:gfxdata="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XZG1dgAAAAIAQAADwAAAAAAAAABACAAAAAiAAAAZHJzL2Rvd25yZXYueG1sUEsBAhQAFAAA&#10;AAgAh07iQH1oSTUoAgAAYwQAAA4AAAAAAAAAAQAgAAAAJwEAAGRycy9lMm9Eb2MueG1sUEsFBgAA&#10;AAAGAAYAWQEAAME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3、用存款购买固定资产  借：固定资产</w:t>
      </w:r>
    </w:p>
    <w:p>
      <w:pPr>
        <w:ind w:firstLine="2835" w:firstLineChars="135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-3810</wp:posOffset>
                </wp:positionV>
                <wp:extent cx="114300" cy="594360"/>
                <wp:effectExtent l="13335" t="13335" r="5715" b="11430"/>
                <wp:wrapNone/>
                <wp:docPr id="84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87" type="#_x0000_t87" style="position:absolute;left:0pt;margin-left:111.6pt;margin-top:-0.3pt;height:46.8pt;width:9pt;z-index:251676672;mso-width-relative:page;mso-height-relative:page;" filled="f" stroked="t" coordsize="21600,21600" o:gfxdata="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a3rjLZAAAACAEAAA8AAAAAAAAAAQAgAAAAIgAAAGRycy9kb3ducmV2LnhtbFBLAQIUABQA&#10;AAAIAIdO4kA/wN7aKAIAAGMEAAAOAAAAAAAAAAEAIAAAACgBAABkcnMvZTJvRG9jLnhtbFBLBQYA&#10;AAAABgAGAFkBAADC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4、用存款支付相关费用  借：管理费用/销售费用/财务费用/制造费用</w:t>
      </w:r>
    </w:p>
    <w:p>
      <w:pPr>
        <w:ind w:firstLine="2835" w:firstLineChars="135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应交税费——应交增值税（进项税额） （取得专票）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5715</wp:posOffset>
                </wp:positionV>
                <wp:extent cx="114300" cy="396240"/>
                <wp:effectExtent l="13335" t="7620" r="5715" b="5715"/>
                <wp:wrapNone/>
                <wp:docPr id="83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87" type="#_x0000_t87" style="position:absolute;left:0pt;margin-left:111.6pt;margin-top:0.45pt;height:31.2pt;width:9pt;z-index:251677696;mso-width-relative:page;mso-height-relative:page;" filled="f" stroked="t" coordsize="21600,21600" o:gfxdata="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waPZXXAAAABwEAAA8AAAAAAAAAAQAgAAAAIgAAAGRycy9kb3ducmV2LnhtbFBLAQIUABQA&#10;AAAIAIdO4kC7fpFNKgIAAGMEAAAOAAAAAAAAAAEAIAAAACY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5、归还银行借款        借：短期借款/长期借款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ascii="宋体" w:hAnsi="宋体"/>
          <w:color w:val="C0000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11430" r="5715" b="11430"/>
                <wp:wrapNone/>
                <wp:docPr id="82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87" type="#_x0000_t87" style="position:absolute;left:0pt;margin-left:111.6pt;margin-top:13.8pt;height:31.2pt;width:9pt;z-index:251679744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cx1RnZAAAACQEAAA8AAAAAAAAAAQAgAAAAIgAAAGRycy9kb3ducmV2LnhtbFBLAQIU&#10;ABQAAAAIAIdO4kCPKDEWKwIAAGMEAAAOAAAAAAAAAAEAIAAAACgBAABkcnMvZTJvRG9jLnhtbFBL&#10;BQYAAAAABgAGAFkBAADF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三、其他货币资金核算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1、存入                借：其他货币资金——××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9525</wp:posOffset>
                </wp:positionV>
                <wp:extent cx="114300" cy="594360"/>
                <wp:effectExtent l="13335" t="11430" r="5715" b="13335"/>
                <wp:wrapNone/>
                <wp:docPr id="81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87" type="#_x0000_t87" style="position:absolute;left:0pt;margin-left:110.85pt;margin-top:0.75pt;height:46.8pt;width:9pt;z-index:251680768;mso-width-relative:page;mso-height-relative:page;" filled="f" stroked="t" coordsize="21600,21600" o:gfxdata="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rw/8dgAAAAIAQAADwAAAAAAAAABACAAAAAiAAAAZHJzL2Rvd25yZXYueG1sUEsBAhQAFAAA&#10;AAgAh07iQHefTO4oAgAAYwQAAA4AAAAAAAAAAQAgAAAAJwEAAGRycy9lMm9Eb2MueG1sUEsFBgAA&#10;AAAGAAYAWQEAAME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2、使用                借：原材料/在途物资等</w:t>
      </w:r>
    </w:p>
    <w:p>
      <w:pPr>
        <w:ind w:firstLine="2835" w:firstLineChars="135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应交税费——应交增值税（进项税额） （取得专票）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贷：其他货币资金——××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3、剩余转回    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贷：其他货币资金——××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四、应收账款（应收票据）核算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15240</wp:posOffset>
                </wp:positionV>
                <wp:extent cx="114300" cy="594360"/>
                <wp:effectExtent l="13335" t="5715" r="5715" b="9525"/>
                <wp:wrapNone/>
                <wp:docPr id="80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87" type="#_x0000_t87" style="position:absolute;left:0pt;margin-left:111.6pt;margin-top:1.2pt;height:46.8pt;width:9pt;z-index:251678720;mso-width-relative:page;mso-height-relative:page;" filled="f" stroked="t" coordsize="21600,21600" o:gfxdata="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5QHGLYAAAACAEAAA8AAAAAAAAAAQAgAAAAIgAAAGRycy9kb3ducmV2LnhtbFBLAQIUABQAAAAI&#10;AIdO4kAuxJe8JgIAAGMEAAAOAAAAAAAAAAEAIAAAACcBAABkcnMvZTJvRG9jLnhtbFBLBQYAAAAA&#10;BgAGAFkBAAC/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1、销售货物 货款未收   借：应收账款/应收票据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贷：主营业务收入   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应交税费——应交增值税（销项税额）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2、收回欠款 存入银行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贷：应收账款/应收票据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19050</wp:posOffset>
                </wp:positionV>
                <wp:extent cx="114300" cy="396240"/>
                <wp:effectExtent l="13335" t="9525" r="5715" b="13335"/>
                <wp:wrapNone/>
                <wp:docPr id="79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87" type="#_x0000_t87" style="position:absolute;left:0pt;margin-left:175.35pt;margin-top:1.5pt;height:31.2pt;width:9pt;z-index:251681792;mso-width-relative:page;mso-height-relative:page;" filled="f" stroked="t" coordsize="21600,21600" o:gfxdata="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XFH6p2QAAAAgBAAAPAAAAAAAAAAEAIAAAACIAAABkcnMvZG93bnJldi54bWxQSwECFAAU&#10;AAAACACHTuJAWLf9AikCAABjBAAADgAAAAAAAAABACAAAAAo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3、应收票据到期无法收回            借：应收账款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贷：应收票据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4、给予现金折扣 收回欠款 存入银行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财务费用  （现金折扣）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贷：应收账款  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19050</wp:posOffset>
                </wp:positionV>
                <wp:extent cx="114300" cy="396240"/>
                <wp:effectExtent l="13335" t="9525" r="5715" b="13335"/>
                <wp:wrapNone/>
                <wp:docPr id="78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87" type="#_x0000_t87" style="position:absolute;left:0pt;margin-left:112.35pt;margin-top:1.5pt;height:31.2pt;width:9pt;z-index:251682816;mso-width-relative:page;mso-height-relative:page;" filled="f" stroked="t" coordsize="21600,21600" o:gfxdata="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Pi8VtkAAAAIAQAADwAAAAAAAAABACAAAAAiAAAAZHJzL2Rvd25yZXYueG1sUEsBAhQA&#10;FAAAAAgAh07iQGzhXVk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5、计提坏账准备        借：资产减值损失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贷：坏账准备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6、冲销多提坏账准备    借：坏账准备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贷：资产减值损失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7、发生坏账            借：坏账准备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贷：应收账款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28575</wp:posOffset>
                </wp:positionV>
                <wp:extent cx="133350" cy="721995"/>
                <wp:effectExtent l="13335" t="7620" r="5715" b="13335"/>
                <wp:wrapNone/>
                <wp:docPr id="77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721995"/>
                        </a:xfrm>
                        <a:prstGeom prst="leftBrace">
                          <a:avLst>
                            <a:gd name="adj1" fmla="val 451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87" type="#_x0000_t87" style="position:absolute;left:0pt;margin-left:110.1pt;margin-top:2.25pt;height:56.85pt;width:10.5pt;z-index:251683840;mso-width-relative:page;mso-height-relative:page;" filled="f" stroked="t" coordsize="21600,21600" o:gfxdata="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qWR0P2AAAAAkBAAAPAAAAAAAAAAEAIAAAACIAAABkcnMvZG93bnJldi54bWxQSwECFAAU&#10;AAAACACHTuJAZygB3yoCAABjBAAADgAAAAAAAAABACAAAAAnAQAAZHJzL2Uyb0RvYy54bWxQSwUG&#10;AAAAAAYABgBZAQAAw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8、原坏账又收回        借：应收账款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贷：坏账准备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贷：应收账款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9、商业汇票贴现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财务费用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贷：应收票据</w:t>
      </w:r>
    </w:p>
    <w:p>
      <w:pPr>
        <w:rPr>
          <w:rFonts w:hint="eastAsia" w:ascii="宋体" w:hAnsi="宋体"/>
          <w:b/>
          <w:sz w:val="21"/>
          <w:szCs w:val="21"/>
          <w:highlight w:val="none"/>
        </w:rPr>
      </w:pP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ascii="宋体" w:hAnsi="宋体"/>
          <w:color w:val="C0000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7620" r="5715" b="5715"/>
                <wp:wrapNone/>
                <wp:docPr id="76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87" type="#_x0000_t87" style="position:absolute;left:0pt;margin-left:111.6pt;margin-top:13.8pt;height:31.2pt;width:9pt;z-index:251684864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zHVGdkAAAAJAQAADwAAAAAAAAABACAAAAAiAAAAZHJzL2Rvd25yZXYueG1sUEsBAhQA&#10;FAAAAAgAh07iQGwfVpA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五、预付账款核算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1、预付时              借：预付账款（预付额）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贷：银行存款（预付额）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2、发货时              借：原材料（材料款）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贷：预付账款（全额）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3、补付时              借：预付账款（全额－预付额）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贷：银行存款（全额－预付额）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六、其他应收款核算</w:t>
      </w:r>
    </w:p>
    <w:p>
      <w:pPr>
        <w:rPr>
          <w:rFonts w:ascii="宋体" w:hAnsi="宋体"/>
          <w:b/>
          <w:bCs/>
          <w:color w:val="0070C0"/>
          <w:sz w:val="21"/>
          <w:szCs w:val="21"/>
          <w:highlight w:val="none"/>
        </w:rPr>
      </w:pPr>
      <w:r>
        <w:rPr>
          <w:rFonts w:ascii="宋体" w:hAnsi="宋体"/>
          <w:b/>
          <w:bCs/>
          <w:color w:val="0070C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7620" r="5715" b="5715"/>
                <wp:wrapNone/>
                <wp:docPr id="75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87" type="#_x0000_t87" style="position:absolute;left:0pt;margin-left:111.6pt;margin-top:13.8pt;height:31.2pt;width:9pt;z-index:251685888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cx1RnZAAAACQEAAA8AAAAAAAAAAQAgAAAAIgAAAGRycy9kb3ducmV2LnhtbFBLAQIUABQA&#10;AAAIAIdO4kDgL8HQKAIAAGMEAAAOAAAAAAAAAAEAIAAAACg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bCs/>
          <w:color w:val="0070C0"/>
          <w:sz w:val="21"/>
          <w:szCs w:val="21"/>
          <w:highlight w:val="none"/>
        </w:rPr>
        <w:t>（一）定额备用金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1、借用时              借：其他应收款——备用金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2、报销时              借：管理费用/销售费用/制造费用</w:t>
      </w:r>
      <w:bookmarkStart w:id="0" w:name="_GoBack"/>
      <w:bookmarkEnd w:id="0"/>
    </w:p>
    <w:p>
      <w:pPr>
        <w:rPr>
          <w:rFonts w:hint="eastAsia"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贷：其他应收款——备用金</w:t>
      </w:r>
    </w:p>
    <w:p>
      <w:pPr>
        <w:rPr>
          <w:rFonts w:ascii="宋体" w:hAnsi="宋体"/>
          <w:b/>
          <w:bCs/>
          <w:color w:val="0070C0"/>
          <w:sz w:val="21"/>
          <w:szCs w:val="21"/>
          <w:highlight w:val="none"/>
        </w:rPr>
      </w:pPr>
      <w:r>
        <w:rPr>
          <w:rFonts w:ascii="宋体" w:hAnsi="宋体"/>
          <w:b/>
          <w:bCs/>
          <w:color w:val="0070C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7620" r="5715" b="5715"/>
                <wp:wrapNone/>
                <wp:docPr id="74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87" type="#_x0000_t87" style="position:absolute;left:0pt;margin-left:111.6pt;margin-top:13.8pt;height:31.2pt;width:9pt;z-index:251686912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zHVGdkAAAAJAQAADwAAAAAAAAABACAAAAAiAAAAZHJzL2Rvd25yZXYueG1sUEsBAhQA&#10;FAAAAAgAh07iQNR5YYs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bCs/>
          <w:color w:val="0070C0"/>
          <w:sz w:val="21"/>
          <w:szCs w:val="21"/>
          <w:highlight w:val="none"/>
        </w:rPr>
        <w:t>（二）非定额备用金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1、借用时              借：其他应收款——备用金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2、报销时      退回多余款       借：管理费用/销售费用/制造费用</w:t>
      </w:r>
    </w:p>
    <w:p>
      <w:pPr>
        <w:ind w:firstLine="1470" w:firstLineChars="70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（借大于用）          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贷：其他应收款——备用金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补足差额         借：管理费用/销售费用/制造费用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（借小于用）      贷：其他应收款——备用金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库存现金</w:t>
      </w:r>
    </w:p>
    <w:p>
      <w:pPr>
        <w:rPr>
          <w:rFonts w:ascii="宋体" w:hAnsi="宋体"/>
          <w:b/>
          <w:bCs/>
          <w:color w:val="0070C0"/>
          <w:sz w:val="21"/>
          <w:szCs w:val="21"/>
          <w:highlight w:val="none"/>
        </w:rPr>
      </w:pPr>
      <w:r>
        <w:rPr>
          <w:rFonts w:ascii="宋体" w:hAnsi="宋体"/>
          <w:b/>
          <w:bCs/>
          <w:color w:val="0070C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9525" r="5715" b="13335"/>
                <wp:wrapNone/>
                <wp:docPr id="73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87" type="#_x0000_t87" style="position:absolute;left:0pt;margin-left:111.6pt;margin-top:13.8pt;height:31.2pt;width:9pt;z-index:251687936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zHVGdkAAAAJAQAADwAAAAAAAAABACAAAAAiAAAAZHJzL2Rvd25yZXYueG1sUEsBAhQA&#10;FAAAAAgAh07iQHTQCts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bCs/>
          <w:color w:val="0070C0"/>
          <w:sz w:val="21"/>
          <w:szCs w:val="21"/>
          <w:highlight w:val="none"/>
        </w:rPr>
        <w:t>（三）包装物押金等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1、支付时              借：其他应收款——包装物押金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（租入包装物）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2、收回时      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（退回包装物）       贷：其他应收款——包装物押金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七、存货核算原材料</w:t>
      </w:r>
    </w:p>
    <w:p>
      <w:pPr>
        <w:rPr>
          <w:rFonts w:ascii="宋体" w:hAnsi="宋体"/>
          <w:b/>
          <w:bCs/>
          <w:color w:val="0070C0"/>
          <w:sz w:val="21"/>
          <w:szCs w:val="21"/>
          <w:highlight w:val="none"/>
        </w:rPr>
      </w:pPr>
      <w:r>
        <w:rPr>
          <w:rFonts w:hint="eastAsia" w:ascii="宋体" w:hAnsi="宋体"/>
          <w:b/>
          <w:bCs/>
          <w:color w:val="0070C0"/>
          <w:sz w:val="21"/>
          <w:szCs w:val="21"/>
          <w:highlight w:val="none"/>
        </w:rPr>
        <w:t>（一）收入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19050</wp:posOffset>
                </wp:positionV>
                <wp:extent cx="114300" cy="594360"/>
                <wp:effectExtent l="13335" t="9525" r="5715" b="5715"/>
                <wp:wrapNone/>
                <wp:docPr id="72" name="Auto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5" o:spid="_x0000_s1026" o:spt="87" type="#_x0000_t87" style="position:absolute;left:0pt;margin-left:152.85pt;margin-top:1.5pt;height:46.8pt;width:9pt;z-index:251693056;mso-width-relative:page;mso-height-relative:page;" filled="f" stroked="t" coordsize="21600,21600" o:gfxdata="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2o552QAAAAgBAAAPAAAAAAAAAAEAIAAAACIAAABkcnMvZG93bnJldi54bWxQSwECFAAU&#10;AAAACACHTuJAbWQa9ykCAABjBAAADgAAAAAAAAABACAAAAAoAQAAZHJzL2Uyb0RvYy54bWxQSwUG&#10;AAAAAAYABgBZAQAAw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1、发票已到 货已入库（或在途） 借：原材料（在途物资）  （</w:t>
      </w:r>
      <w:r>
        <w:rPr>
          <w:rFonts w:hint="eastAsia" w:ascii="宋体" w:hAnsi="宋体" w:cs="宋体"/>
          <w:color w:val="000000"/>
          <w:kern w:val="0"/>
          <w:sz w:val="21"/>
          <w:szCs w:val="21"/>
          <w:highlight w:val="none"/>
        </w:rPr>
        <w:t>买价＋采购费用）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贷：银行存款/应付账款/应付票据/预付账款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15240</wp:posOffset>
                </wp:positionV>
                <wp:extent cx="114300" cy="396240"/>
                <wp:effectExtent l="13335" t="9525" r="5715" b="13335"/>
                <wp:wrapNone/>
                <wp:docPr id="71" name="Auto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6" o:spid="_x0000_s1026" o:spt="87" type="#_x0000_t87" style="position:absolute;left:0pt;margin-left:154.35pt;margin-top:1.2pt;height:31.2pt;width:9pt;z-index:251694080;mso-width-relative:page;mso-height-relative:page;" filled="f" stroked="t" coordsize="21600,21600" o:gfxdata="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7JgAdkAAAAIAQAADwAAAAAAAAABACAAAAAiAAAAZHJzL2Rvd25yZXYueG1sUEsBAhQA&#10;FAAAAAgAh07iQGN36Wg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2、在途物资 验收入库           借：原材料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贷：在途物资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9525</wp:posOffset>
                </wp:positionV>
                <wp:extent cx="114300" cy="792480"/>
                <wp:effectExtent l="13335" t="9525" r="5715" b="7620"/>
                <wp:wrapNone/>
                <wp:docPr id="70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792480"/>
                        </a:xfrm>
                        <a:prstGeom prst="leftBrace">
                          <a:avLst>
                            <a:gd name="adj1" fmla="val 57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87" type="#_x0000_t87" style="position:absolute;left:0pt;margin-left:129.6pt;margin-top:0.75pt;height:62.4pt;width:9pt;z-index:251696128;mso-width-relative:page;mso-height-relative:page;" filled="f" stroked="t" coordsize="21600,21600" o:gfxdata="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yWvp22QAAAAkBAAAPAAAAAAAAAAEAIAAAACIAAABkcnMvZG93bnJldi54bWxQSwECFAAU&#10;AAAACACHTuJAEqQImikCAABjBAAADgAAAAAAAAABACAAAAAo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3、发票未到  货已入库      月末暂估       借：原材料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  贷：应付账款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19050</wp:posOffset>
                </wp:positionV>
                <wp:extent cx="114300" cy="396240"/>
                <wp:effectExtent l="13335" t="5715" r="5715" b="7620"/>
                <wp:wrapNone/>
                <wp:docPr id="69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87" type="#_x0000_t87" style="position:absolute;left:0pt;margin-left:210.6pt;margin-top:1.5pt;height:31.2pt;width:9pt;z-index:251695104;mso-width-relative:page;mso-height-relative:page;" filled="f" stroked="t" coordsize="21600,21600" o:gfxdata="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YlF9NkAAAAIAQAADwAAAAAAAAABACAAAAAiAAAAZHJzL2Rvd25yZXYueG1sUEsBAhQA&#10;FAAAAAgAh07iQFw90ow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下月初红冲     借：原材料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  贷：应付账款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-22860</wp:posOffset>
                </wp:positionV>
                <wp:extent cx="114300" cy="594360"/>
                <wp:effectExtent l="13335" t="7620" r="5715" b="7620"/>
                <wp:wrapNone/>
                <wp:docPr id="68" name="Auto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o:spt="87" type="#_x0000_t87" style="position:absolute;left:0pt;margin-left:111.6pt;margin-top:-1.8pt;height:46.8pt;width:9pt;z-index:251697152;mso-width-relative:page;mso-height-relative:page;" filled="f" stroked="t" coordsize="21600,21600" o:gfxdata="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JFrt9oAAAAJAQAADwAAAAAAAAABACAAAAAiAAAAZHJzL2Rvd25yZXYueG1sUEsBAhQAFAAA&#10;AAgAh07iQKBsyBQmAgAAYwQAAA4AAAAAAAAAAQAgAAAAKQEAAGRycy9lMm9Eb2MueG1sUEsFBgAA&#10;AAAGAAYAWQEAAME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4、接受投入原材料      借：原材料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贷：实收资本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-3810</wp:posOffset>
                </wp:positionV>
                <wp:extent cx="133350" cy="396240"/>
                <wp:effectExtent l="13335" t="11430" r="5715" b="11430"/>
                <wp:wrapNone/>
                <wp:docPr id="6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87" type="#_x0000_t87" style="position:absolute;left:0pt;margin-left:164.1pt;margin-top:-0.3pt;height:31.2pt;width:10.5pt;z-index:251689984;mso-width-relative:page;mso-height-relative:page;" filled="f" stroked="t" coordsize="21600,21600" o:gfxdata="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aTqNrZAAAACAEAAA8AAAAAAAAAAQAgAAAAIgAAAGRycy9kb3ducmV2LnhtbFBLAQIUABQA&#10;AAAIAIdO4kAPnu/6KAIAAGMEAAAOAAAAAAAAAAEAIAAAACg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5、盘盈材料            批准前    借：原材料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贷：待处理财产损溢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5715</wp:posOffset>
                </wp:positionV>
                <wp:extent cx="133350" cy="396240"/>
                <wp:effectExtent l="13335" t="5715" r="5715" b="7620"/>
                <wp:wrapNone/>
                <wp:docPr id="66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9" o:spid="_x0000_s1026" o:spt="87" type="#_x0000_t87" style="position:absolute;left:0pt;margin-left:164.1pt;margin-top:0.45pt;height:31.2pt;width:10.5pt;z-index:251688960;mso-width-relative:page;mso-height-relative:page;" filled="f" stroked="t" coordsize="21600,21600" o:gfxdata="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Gn1yb2AAAAAcBAAAPAAAAAAAAAAEAIAAAACIAAABkcnMvZG93bnJldi54bWxQSwECFAAU&#10;AAAACACHTuJA8sq+qyoCAABjBAAADgAAAAAAAAABACAAAAAn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批准后    借：待处理财产损溢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贷：管理费用</w:t>
      </w:r>
    </w:p>
    <w:p>
      <w:pPr>
        <w:rPr>
          <w:rFonts w:ascii="宋体" w:hAnsi="宋体"/>
          <w:b/>
          <w:bCs/>
          <w:color w:val="0070C0"/>
          <w:sz w:val="21"/>
          <w:szCs w:val="21"/>
          <w:highlight w:val="none"/>
        </w:rPr>
      </w:pPr>
      <w:r>
        <w:rPr>
          <w:rFonts w:ascii="宋体" w:hAnsi="宋体"/>
          <w:b/>
          <w:bCs/>
          <w:color w:val="0070C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194310</wp:posOffset>
                </wp:positionV>
                <wp:extent cx="133350" cy="396240"/>
                <wp:effectExtent l="13335" t="9525" r="5715" b="13335"/>
                <wp:wrapNone/>
                <wp:docPr id="65" name="Auto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1" o:spid="_x0000_s1026" o:spt="87" type="#_x0000_t87" style="position:absolute;left:0pt;margin-left:110.85pt;margin-top:15.3pt;height:31.2pt;width:10.5pt;z-index:251698176;mso-width-relative:page;mso-height-relative:page;" filled="f" stroked="t" coordsize="21600,21600" o:gfxdata="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AQABzaAAAACQEAAA8AAAAAAAAAAQAgAAAAIgAAAGRycy9kb3ducmV2LnhtbFBLAQIU&#10;ABQAAAAIAIdO4kBL1VTzKgIAAGMEAAAOAAAAAAAAAAEAIAAAACkBAABkcnMvZTJvRG9jLnhtbFBL&#10;BQYAAAAABgAGAFkBAADF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bCs/>
          <w:color w:val="0070C0"/>
          <w:sz w:val="21"/>
          <w:szCs w:val="21"/>
          <w:highlight w:val="none"/>
        </w:rPr>
        <w:t>（二）发出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1、领用原材料          借：生产成本/制造费用/管理费用/在建工程等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贷：原材料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-3810</wp:posOffset>
                </wp:positionV>
                <wp:extent cx="114300" cy="594360"/>
                <wp:effectExtent l="13335" t="5715" r="5715" b="9525"/>
                <wp:wrapNone/>
                <wp:docPr id="64" name="Auto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2" o:spid="_x0000_s1026" o:spt="87" type="#_x0000_t87" style="position:absolute;left:0pt;margin-left:178.35pt;margin-top:-0.3pt;height:46.8pt;width:9pt;z-index:251699200;mso-width-relative:page;mso-height-relative:page;" filled="f" stroked="t" coordsize="21600,21600" o:gfxdata="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m+gUC2gAAAAgBAAAPAAAAAAAAAAEAIAAAACIAAABkcnMvZG93bnJldi54bWxQSwECFAAU&#10;AAAACACHTuJAvsC03igCAABjBAAADgAAAAAAAAABACAAAAApAQAAZHJzL2Uyb0RvYy54bWxQSwUG&#10;AAAAAAYABgBZAQAAw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28575</wp:posOffset>
                </wp:positionV>
                <wp:extent cx="114300" cy="1584960"/>
                <wp:effectExtent l="13335" t="9525" r="5715" b="5715"/>
                <wp:wrapNone/>
                <wp:docPr id="63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584960"/>
                        </a:xfrm>
                        <a:prstGeom prst="leftBrace">
                          <a:avLst>
                            <a:gd name="adj1" fmla="val 11555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87" type="#_x0000_t87" style="position:absolute;left:0pt;margin-left:120.6pt;margin-top:2.25pt;height:124.8pt;width:9pt;z-index:251692032;mso-width-relative:page;mso-height-relative:page;" filled="f" stroked="t" coordsize="21600,21600" o:gfxdata="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EYdGrZAAAACQEAAA8AAAAAAAAAAQAgAAAAIgAAAGRycy9kb3ducmV2LnhtbFBLAQIU&#10;ABQAAAAIAIdO4kDemE92KwIAAGUEAAAOAAAAAAAAAAEAIAAAACgBAABkcnMvZTJvRG9jLnhtbFBL&#10;BQYAAAAABgAGAFkBAADF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2、盘亏材料或库存商品     批准前    借：待处理财产损溢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贷：原材料/库存商品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应交税费——应交增值税（进项税额转出）</w:t>
      </w:r>
    </w:p>
    <w:p>
      <w:pPr>
        <w:rPr>
          <w:rFonts w:ascii="宋体" w:hAnsi="宋体"/>
          <w:color w:val="FF0000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</w:t>
      </w:r>
      <w:r>
        <w:rPr>
          <w:rFonts w:hint="eastAsia" w:ascii="宋体" w:hAnsi="宋体"/>
          <w:color w:val="FF0000"/>
          <w:sz w:val="21"/>
          <w:szCs w:val="21"/>
          <w:highlight w:val="none"/>
        </w:rPr>
        <w:t>（只有管理不善造成盘亏进项税不予抵扣）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19050</wp:posOffset>
                </wp:positionV>
                <wp:extent cx="133350" cy="763905"/>
                <wp:effectExtent l="13335" t="11430" r="5715" b="5715"/>
                <wp:wrapNone/>
                <wp:docPr id="62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763905"/>
                        </a:xfrm>
                        <a:prstGeom prst="leftBrace">
                          <a:avLst>
                            <a:gd name="adj1" fmla="val 477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87" type="#_x0000_t87" style="position:absolute;left:0pt;margin-left:176.85pt;margin-top:1.5pt;height:60.15pt;width:10.5pt;z-index:251691008;mso-width-relative:page;mso-height-relative:page;" filled="f" stroked="t" coordsize="21600,21600" o:gfxdata="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JrEmDZAAAACQEAAA8AAAAAAAAAAQAgAAAAIgAAAGRycy9kb3ducmV2LnhtbFBLAQIU&#10;ABQAAAAIAIdO4kAN/8kGKwIAAGMEAAAOAAAAAAAAAAEAIAAAACgBAABkcnMvZTJvRG9jLnhtbFBL&#10;BQYAAAAABgAGAFkBAADF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批准后    借：原材料  （残料部分）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其他应收款（责任赔偿部分）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管理费用  （正常损耗）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营业外支出（非常损失）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贷：待处理财产损溢</w:t>
      </w:r>
    </w:p>
    <w:p>
      <w:pPr>
        <w:rPr>
          <w:rFonts w:ascii="宋体" w:hAnsi="宋体"/>
          <w:b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175260</wp:posOffset>
                </wp:positionV>
                <wp:extent cx="133350" cy="396240"/>
                <wp:effectExtent l="13335" t="5715" r="5715" b="7620"/>
                <wp:wrapNone/>
                <wp:docPr id="61" name="Auto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5" o:spid="_x0000_s1026" o:spt="87" type="#_x0000_t87" style="position:absolute;left:0pt;margin-left:149.85pt;margin-top:13.8pt;height:31.2pt;width:10.5pt;z-index:251756544;mso-width-relative:page;mso-height-relative:page;" filled="f" stroked="t" coordsize="21600,21600" o:gfxdata="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C1rcNkAAAAJAQAADwAAAAAAAAABACAAAAAiAAAAZHJzL2Rvd25yZXYueG1sUEsBAhQA&#10;FAAAAAgAh07iQCL6K50qAgAAZA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1"/>
          <w:szCs w:val="21"/>
          <w:highlight w:val="none"/>
        </w:rPr>
        <w:t>库存商品</w:t>
      </w:r>
    </w:p>
    <w:p>
      <w:pPr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1、产品生产完工验收入库　　　　借：库存商品</w:t>
      </w:r>
    </w:p>
    <w:p>
      <w:pPr>
        <w:ind w:firstLine="3255" w:firstLineChars="1550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贷：生产成本</w:t>
      </w:r>
      <w:r>
        <w:rPr>
          <w:rFonts w:ascii="宋体" w:hAnsi="宋体"/>
          <w:bCs/>
          <w:sz w:val="21"/>
          <w:szCs w:val="21"/>
          <w:highlight w:val="none"/>
        </w:rPr>
        <w:t>——</w:t>
      </w:r>
      <w:r>
        <w:rPr>
          <w:rFonts w:hint="eastAsia" w:ascii="宋体" w:hAnsi="宋体"/>
          <w:bCs/>
          <w:sz w:val="21"/>
          <w:szCs w:val="21"/>
          <w:highlight w:val="none"/>
        </w:rPr>
        <w:t>基本生产成本</w:t>
      </w:r>
    </w:p>
    <w:p>
      <w:pPr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2、外购商品　　　　　　　　　　借：库存商品</w:t>
      </w:r>
    </w:p>
    <w:p>
      <w:pPr>
        <w:ind w:left="359" w:leftChars="171" w:firstLine="3351" w:firstLineChars="1596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应交税费</w:t>
      </w:r>
      <w:r>
        <w:rPr>
          <w:rFonts w:ascii="宋体" w:hAnsi="宋体"/>
          <w:bCs/>
          <w:sz w:val="21"/>
          <w:szCs w:val="21"/>
          <w:highlight w:val="none"/>
        </w:rPr>
        <w:t>——</w:t>
      </w:r>
      <w:r>
        <w:rPr>
          <w:rFonts w:hint="eastAsia" w:ascii="宋体" w:hAnsi="宋体"/>
          <w:bCs/>
          <w:sz w:val="21"/>
          <w:szCs w:val="21"/>
          <w:highlight w:val="none"/>
        </w:rPr>
        <w:t>应交增值税（进项税额）</w:t>
      </w:r>
    </w:p>
    <w:p>
      <w:pPr>
        <w:ind w:firstLine="3255" w:firstLineChars="1550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贷：应付账款等</w:t>
      </w:r>
    </w:p>
    <w:p>
      <w:pPr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3、销售商品　　　　　　　　　　借：主营业务成本</w:t>
      </w:r>
    </w:p>
    <w:p>
      <w:pPr>
        <w:ind w:firstLine="3255" w:firstLineChars="1550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贷：库存商品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八、固定资产核算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33350" cy="396240"/>
                <wp:effectExtent l="13335" t="7620" r="5715" b="5715"/>
                <wp:wrapNone/>
                <wp:docPr id="60" name="Auto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3" o:spid="_x0000_s1026" o:spt="87" type="#_x0000_t87" style="position:absolute;left:0pt;margin-left:111.6pt;margin-top:13.8pt;height:31.2pt;width:10.5pt;z-index:251700224;mso-width-relative:page;mso-height-relative:page;" filled="f" stroked="t" coordsize="21600,21600" o:gfxdata="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+OLce2QAAAAkBAAAPAAAAAAAAAAEAIAAAACIAAABkcnMvZG93bnJldi54bWxQSwECFAAU&#10;AAAACACHTuJAw32jfSkCAABjBAAADgAAAAAAAAABACAAAAAo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（一）增加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1、投入                借：固定资产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贷：实收资本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76200</wp:posOffset>
                </wp:positionV>
                <wp:extent cx="114300" cy="2674620"/>
                <wp:effectExtent l="13335" t="7620" r="5715" b="13335"/>
                <wp:wrapNone/>
                <wp:docPr id="59" name="Auto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674620"/>
                        </a:xfrm>
                        <a:prstGeom prst="leftBrace">
                          <a:avLst>
                            <a:gd name="adj1" fmla="val 19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1" o:spid="_x0000_s1026" o:spt="87" type="#_x0000_t87" style="position:absolute;left:0pt;margin-left:57.6pt;margin-top:6pt;height:210.6pt;width:9pt;z-index:251704320;mso-width-relative:page;mso-height-relative:page;" filled="f" stroked="t" coordsize="21600,21600" o:gfxdata="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3MeUjXAAAACgEAAA8AAAAAAAAAAQAgAAAAIgAAAGRycy9kb3ducmV2LnhtbFBLAQIUABQA&#10;AAAIAIdO4kCI5paKKgIAAGUEAAAOAAAAAAAAAAEAIAAAACY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2、购入       不需要安装      借：固定资产（买价＋运杂费）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应交税费——应交增值税（进项税额）  （取得专票）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需要安装    支付货款和税费    借：在建工程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        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175260</wp:posOffset>
                </wp:positionV>
                <wp:extent cx="114300" cy="594360"/>
                <wp:effectExtent l="13335" t="11430" r="5715" b="13335"/>
                <wp:wrapNone/>
                <wp:docPr id="58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0" o:spid="_x0000_s1026" o:spt="87" type="#_x0000_t87" style="position:absolute;left:0pt;margin-left:219.6pt;margin-top:13.8pt;height:46.8pt;width:9pt;z-index:251703296;mso-width-relative:page;mso-height-relative:page;" filled="f" stroked="t" coordsize="21600,21600" o:gfxdata="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d1Hs/aAAAACgEAAA8AAAAAAAAAAQAgAAAAIgAAAGRycy9kb3ducmV2LnhtbFBLAQIUABQA&#10;AAAIAIdO4kC4DEwAJwIAAGMEAAAOAAAAAAAAAAEAIAAAACkBAABkcnMvZTJvRG9jLnhtbFBLBQYA&#10;AAAABgAGAFkBAADC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支付运费包装费    借：在建工程</w:t>
      </w:r>
    </w:p>
    <w:p>
      <w:pPr>
        <w:ind w:firstLine="5040" w:firstLineChars="240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175260</wp:posOffset>
                </wp:positionV>
                <wp:extent cx="133350" cy="396240"/>
                <wp:effectExtent l="13335" t="5715" r="5715" b="7620"/>
                <wp:wrapNone/>
                <wp:docPr id="57" name="Auto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5" o:spid="_x0000_s1026" o:spt="87" type="#_x0000_t87" style="position:absolute;left:0pt;margin-left:219.6pt;margin-top:13.8pt;height:31.2pt;width:10.5pt;z-index:251701248;mso-width-relative:page;mso-height-relative:page;" filled="f" stroked="t" coordsize="21600,21600" o:gfxdata="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CVOATaAAAACQEAAA8AAAAAAAAAAQAgAAAAIgAAAGRycy9kb3ducmV2LnhtbFBLAQIU&#10;ABQAAAAIAIdO4kCpRfGOKgIAAGMEAAAOAAAAAAAAAAEAIAAAACkBAABkcnMvZTJvRG9jLnhtbFBL&#10;BQYAAAAABgAGAFkBAADF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支付安装费        借：在建工程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175260</wp:posOffset>
                </wp:positionV>
                <wp:extent cx="133350" cy="396240"/>
                <wp:effectExtent l="13335" t="11430" r="5715" b="11430"/>
                <wp:wrapNone/>
                <wp:docPr id="56" name="Auto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9" o:spid="_x0000_s1026" o:spt="87" type="#_x0000_t87" style="position:absolute;left:0pt;margin-left:219.6pt;margin-top:13.8pt;height:31.2pt;width:10.5pt;z-index:251702272;mso-width-relative:page;mso-height-relative:page;" filled="f" stroked="t" coordsize="21600,21600" o:gfxdata="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JU4BNoAAAAJAQAADwAAAAAAAAABACAAAAAiAAAAZHJzL2Rvd25yZXYueG1sUEsBAhQA&#10;FAAAAAgAh07iQB1J6AYpAgAAYwQAAA4AAAAAAAAAAQAgAAAAKQ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完工交付使用      借：固定资产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         贷：在建工程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28575</wp:posOffset>
                </wp:positionV>
                <wp:extent cx="114300" cy="1684020"/>
                <wp:effectExtent l="13335" t="11430" r="5715" b="9525"/>
                <wp:wrapNone/>
                <wp:docPr id="55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684020"/>
                        </a:xfrm>
                        <a:prstGeom prst="leftBrace">
                          <a:avLst>
                            <a:gd name="adj1" fmla="val 122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87" type="#_x0000_t87" style="position:absolute;left:0pt;margin-left:53.85pt;margin-top:2.25pt;height:132.6pt;width:9pt;z-index:251709440;mso-width-relative:page;mso-height-relative:page;" filled="f" stroked="t" coordsize="21600,21600" o:gfxdata="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/4/wDZAAAACQEAAA8AAAAAAAAAAQAgAAAAIgAAAGRycy9kb3ducmV2LnhtbFBLAQIU&#10;ABQAAAAIAIdO4kChdAbTKwIAAGUEAAAOAAAAAAAAAAEAIAAAACgBAABkcnMvZTJvRG9jLnhtbFBL&#10;BQYAAAAABgAGAFkBAADF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34290</wp:posOffset>
                </wp:positionV>
                <wp:extent cx="114300" cy="495300"/>
                <wp:effectExtent l="13335" t="7620" r="5715" b="11430"/>
                <wp:wrapNone/>
                <wp:docPr id="54" name="Auto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495300"/>
                        </a:xfrm>
                        <a:prstGeom prst="leftBrace">
                          <a:avLst>
                            <a:gd name="adj1" fmla="val 3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2" o:spid="_x0000_s1026" o:spt="87" type="#_x0000_t87" style="position:absolute;left:0pt;margin-left:147.6pt;margin-top:2.7pt;height:39pt;width:9pt;z-index:251705344;mso-width-relative:page;mso-height-relative:page;" filled="f" stroked="t" coordsize="21600,21600" o:gfxdata="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t7qd/ZAAAACAEAAA8AAAAAAAAAAQAgAAAAIgAAAGRycy9kb3ducmV2LnhtbFBLAQIUABQA&#10;AAAIAIdO4kDltd1bKAIAAGMEAAAOAAAAAAAAAAEAIAAAACgBAABkcnMvZTJvRG9jLnhtbFBLBQYA&#10;AAAABgAGAFkBAADC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3、自建      购入工程物资     借：工程物资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应交税费——应交增值税（进项税额）  （取得专票）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184785</wp:posOffset>
                </wp:positionV>
                <wp:extent cx="133350" cy="396240"/>
                <wp:effectExtent l="13335" t="11430" r="5715" b="11430"/>
                <wp:wrapNone/>
                <wp:docPr id="53" name="Auto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3" o:spid="_x0000_s1026" o:spt="87" type="#_x0000_t87" style="position:absolute;left:0pt;margin-left:147.6pt;margin-top:14.55pt;height:31.2pt;width:10.5pt;z-index:251706368;mso-width-relative:page;mso-height-relative:page;" filled="f" stroked="t" coordsize="21600,21600" o:gfxdata="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12OzdkAAAAJAQAADwAAAAAAAAABACAAAAAiAAAAZHJzL2Rvd25yZXYueG1sUEsBAhQA&#10;FAAAAAgAh07iQCod2TY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领用工程物资     借：在建工程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175260</wp:posOffset>
                </wp:positionV>
                <wp:extent cx="133350" cy="396240"/>
                <wp:effectExtent l="13335" t="7620" r="5715" b="5715"/>
                <wp:wrapNone/>
                <wp:docPr id="5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87" type="#_x0000_t87" style="position:absolute;left:0pt;margin-left:147.6pt;margin-top:13.8pt;height:31.2pt;width:10.5pt;z-index:251707392;mso-width-relative:page;mso-height-relative:page;" filled="f" stroked="t" coordsize="21600,21600" o:gfxdata="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wbt6LZAAAACQEAAA8AAAAAAAAAAQAgAAAAIgAAAGRycy9kb3ducmV2LnhtbFBLAQIU&#10;ABQAAAAIAIdO4kDFT1BqKwIAAGMEAAAOAAAAAAAAAAEAIAAAACgBAABkcnMvZTJvRG9jLnhtbFBL&#10;BQYAAAAABgAGAFkBAADF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贷：工程物资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发生其他费用     借：在建工程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175260</wp:posOffset>
                </wp:positionV>
                <wp:extent cx="133350" cy="396240"/>
                <wp:effectExtent l="13335" t="11430" r="5715" b="11430"/>
                <wp:wrapNone/>
                <wp:docPr id="51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87" type="#_x0000_t87" style="position:absolute;left:0pt;margin-left:147.6pt;margin-top:13.8pt;height:31.2pt;width:10.5pt;z-index:251708416;mso-width-relative:page;mso-height-relative:page;" filled="f" stroked="t" coordsize="21600,21600" o:gfxdata="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8G7ei2QAAAAkBAAAPAAAAAAAAAAEAIAAAACIAAABkcnMvZG93bnJldi54bWxQSwECFAAU&#10;AAAACACHTuJA2Rhs7ykCAABjBAAADgAAAAAAAAABACAAAAAo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贷：银行存款/应付职工薪酬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完工交付使用     借：固定资产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贷：在建工程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4、盘盈                借：固定资产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贷：以前年度损益调整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594360"/>
                <wp:effectExtent l="13335" t="11430" r="5715" b="13335"/>
                <wp:wrapNone/>
                <wp:docPr id="50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87" type="#_x0000_t87" style="position:absolute;left:0pt;margin-left:111.6pt;margin-top:13.8pt;height:46.8pt;width:9pt;z-index:251710464;mso-width-relative:page;mso-height-relative:page;" filled="f" stroked="t" coordsize="21600,21600" o:gfxdata="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GyrxfZAAAACgEAAA8AAAAAAAAAAQAgAAAAIgAAAGRycy9kb3ducmV2LnhtbFBLAQIUABQA&#10;AAAIAIdO4kBBAPfLKAIAAGMEAAAOAAAAAAAAAAEAIAAAACgBAABkcnMvZTJvRG9jLnhtbFBLBQYA&#10;AAAABgAGAFkBAADC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（二）减少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1、对外投资            借：长期股权投资（净值＝原值－已提折旧）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累计折旧（已提折旧）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贷：固定资产（原值）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2、盘亏      批准前    借：待处理财产损溢（净值＝原值－已提折旧）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累计折旧（已提折旧）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贷：固定资产（原值）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批准后    借：营业外支出（净值）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贷：待处理财产损溢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5715</wp:posOffset>
                </wp:positionV>
                <wp:extent cx="114300" cy="990600"/>
                <wp:effectExtent l="13335" t="5715" r="5715" b="13335"/>
                <wp:wrapNone/>
                <wp:docPr id="49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990600"/>
                        </a:xfrm>
                        <a:prstGeom prst="leftBrace">
                          <a:avLst>
                            <a:gd name="adj1" fmla="val 722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87" type="#_x0000_t87" style="position:absolute;left:0pt;margin-left:110.85pt;margin-top:0.45pt;height:78pt;width:9pt;z-index:251711488;mso-width-relative:page;mso-height-relative:page;" filled="f" stroked="t" coordsize="21600,21600" o:gfxdata="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JltE2QAAAAgBAAAPAAAAAAAAAAEAIAAAACIAAABkcnMvZG93bnJldi54bWxQSwECFAAUAAAA&#10;CACHTuJAedTIYiYCAABjBAAADgAAAAAAAAABACAAAAAoAQAAZHJzL2Uyb0RvYy54bWxQSwUGAAAA&#10;AAYABgBZAQAAwA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（三）计提折旧         借：制造费用（生产车间用的固定资产折旧）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管理费用（管理部门用的固定资产折旧）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销售费用（销售部门用的固定资产折旧）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其他业务成本（出租固定资产折旧）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贷：累计折旧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（四）处置</w:t>
      </w:r>
    </w:p>
    <w:p>
      <w:pPr>
        <w:rPr>
          <w:rFonts w:ascii="宋体" w:hAnsi="宋体"/>
          <w:bCs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19050</wp:posOffset>
                </wp:positionV>
                <wp:extent cx="114300" cy="693420"/>
                <wp:effectExtent l="13335" t="7620" r="5715" b="13335"/>
                <wp:wrapNone/>
                <wp:docPr id="48" name="Auto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693420"/>
                        </a:xfrm>
                        <a:prstGeom prst="leftBrace">
                          <a:avLst>
                            <a:gd name="adj1" fmla="val 5055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7" o:spid="_x0000_s1026" o:spt="87" type="#_x0000_t87" style="position:absolute;left:0pt;margin-left:174.6pt;margin-top:1.5pt;height:54.6pt;width:9pt;z-index:251757568;mso-width-relative:page;mso-height-relative:page;" filled="f" stroked="t" coordsize="21600,21600" o:gfxdata="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pQfntkAAAAJAQAADwAAAAAAAAABACAAAAAiAAAAZHJzL2Rvd25yZXYueG1sUEsBAhQA&#10;FAAAAAgAh07iQHeJpzkqAgAAZA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Cs/>
          <w:sz w:val="21"/>
          <w:szCs w:val="21"/>
          <w:highlight w:val="none"/>
        </w:rPr>
        <w:t>1、固定资产转入清理                 借：固定资产清理</w:t>
      </w:r>
    </w:p>
    <w:p>
      <w:pPr>
        <w:ind w:firstLine="4191" w:firstLineChars="1996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累计折旧</w:t>
      </w:r>
    </w:p>
    <w:p>
      <w:pPr>
        <w:ind w:left="359" w:leftChars="171" w:firstLine="2053" w:firstLineChars="978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　　             固定资产减值准备</w:t>
      </w:r>
    </w:p>
    <w:p>
      <w:pPr>
        <w:ind w:left="359" w:leftChars="171" w:firstLine="1646" w:firstLineChars="784"/>
        <w:rPr>
          <w:rFonts w:ascii="宋体" w:hAnsi="宋体"/>
          <w:bCs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175260</wp:posOffset>
                </wp:positionV>
                <wp:extent cx="133350" cy="396240"/>
                <wp:effectExtent l="13335" t="5715" r="5715" b="7620"/>
                <wp:wrapNone/>
                <wp:docPr id="47" name="Auto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8" o:spid="_x0000_s1026" o:spt="87" type="#_x0000_t87" style="position:absolute;left:0pt;margin-left:174.6pt;margin-top:13.8pt;height:31.2pt;width:10.5pt;z-index:251758592;mso-width-relative:page;mso-height-relative:page;" filled="f" stroked="t" coordsize="21600,21600" o:gfxdata="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Fw6z2gAAAAkBAAAPAAAAAAAAAAEAIAAAACIAAABkcnMvZG93bnJldi54bWxQSwEC&#10;FAAUAAAACACHTuJAfdQkvSsCAABkBAAADgAAAAAAAAABACAAAAApAQAAZHJzL2Uyb0RvYy54bWxQ&#10;SwUGAAAAAAYABgBZAQAAxg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Cs/>
          <w:sz w:val="21"/>
          <w:szCs w:val="21"/>
          <w:highlight w:val="none"/>
        </w:rPr>
        <w:t>　　             贷：固定资产</w:t>
      </w:r>
    </w:p>
    <w:p>
      <w:pPr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2、发生清理费用　　　　　　　　　　 借：固定资产清理</w:t>
      </w:r>
    </w:p>
    <w:p>
      <w:pPr>
        <w:ind w:firstLine="3780" w:firstLineChars="1800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贷：银行存款</w:t>
      </w:r>
    </w:p>
    <w:p>
      <w:pPr>
        <w:rPr>
          <w:rFonts w:ascii="宋体" w:hAnsi="宋体"/>
          <w:bCs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76200</wp:posOffset>
                </wp:positionV>
                <wp:extent cx="114300" cy="990600"/>
                <wp:effectExtent l="13335" t="5715" r="5715" b="13335"/>
                <wp:wrapNone/>
                <wp:docPr id="46" name="Auto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990600"/>
                        </a:xfrm>
                        <a:prstGeom prst="leftBrace">
                          <a:avLst>
                            <a:gd name="adj1" fmla="val 722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9" o:spid="_x0000_s1026" o:spt="87" type="#_x0000_t87" style="position:absolute;left:0pt;margin-left:174.6pt;margin-top:6pt;height:78pt;width:9pt;z-index:251759616;mso-width-relative:page;mso-height-relative:page;" filled="f" stroked="t" coordsize="21600,21600" o:gfxdata="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r3k/naAAAACgEAAA8AAAAAAAAAAQAgAAAAIgAAAGRycy9kb3ducmV2LnhtbFBLAQIUABQA&#10;AAAIAIdO4kChf0rBJwIAAGQEAAAOAAAAAAAAAAEAIAAAACkBAABkcnMvZTJvRG9jLnhtbFBLBQYA&#10;AAAABgAGAFkBAADC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Cs/>
          <w:sz w:val="21"/>
          <w:szCs w:val="21"/>
          <w:highlight w:val="none"/>
        </w:rPr>
        <w:t>3、收回出售价款、残料、赔款等　　　 借：银行存款</w:t>
      </w:r>
    </w:p>
    <w:p>
      <w:pPr>
        <w:ind w:left="359" w:leftChars="171" w:firstLine="3863" w:firstLineChars="1840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原材料</w:t>
      </w:r>
    </w:p>
    <w:p>
      <w:pPr>
        <w:ind w:left="359" w:leftChars="171" w:firstLine="3876" w:firstLineChars="1846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其他应收款</w:t>
      </w:r>
    </w:p>
    <w:p>
      <w:pPr>
        <w:ind w:left="359" w:leftChars="171" w:firstLine="3471" w:firstLineChars="1653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贷：固定资产清理</w:t>
      </w:r>
    </w:p>
    <w:p>
      <w:pPr>
        <w:ind w:left="359" w:leftChars="171" w:firstLine="3267" w:firstLineChars="1556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　　　应交税费</w:t>
      </w:r>
      <w:r>
        <w:rPr>
          <w:rFonts w:ascii="宋体" w:hAnsi="宋体"/>
          <w:bCs/>
          <w:sz w:val="21"/>
          <w:szCs w:val="21"/>
          <w:highlight w:val="none"/>
        </w:rPr>
        <w:t>——</w:t>
      </w:r>
      <w:r>
        <w:rPr>
          <w:rFonts w:hint="eastAsia" w:ascii="宋体" w:hAnsi="宋体"/>
          <w:bCs/>
          <w:sz w:val="21"/>
          <w:szCs w:val="21"/>
          <w:highlight w:val="none"/>
        </w:rPr>
        <w:t>应交增值税（销项税额）</w:t>
      </w:r>
    </w:p>
    <w:p>
      <w:pPr>
        <w:ind w:left="359" w:leftChars="171" w:firstLine="3267" w:firstLineChars="1556"/>
        <w:rPr>
          <w:rFonts w:ascii="宋体" w:hAnsi="宋体"/>
          <w:bCs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175260</wp:posOffset>
                </wp:positionV>
                <wp:extent cx="133350" cy="396240"/>
                <wp:effectExtent l="13335" t="9525" r="5715" b="13335"/>
                <wp:wrapNone/>
                <wp:docPr id="45" name="AutoShap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70" o:spid="_x0000_s1026" o:spt="87" type="#_x0000_t87" style="position:absolute;left:0pt;margin-left:174.6pt;margin-top:13.8pt;height:31.2pt;width:10.5pt;z-index:251760640;mso-width-relative:page;mso-height-relative:page;" filled="f" stroked="t" coordsize="21600,21600" o:gfxdata="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hcOs9oAAAAJAQAADwAAAAAAAAABACAAAAAiAAAAZHJzL2Rvd25yZXYueG1sUEsBAhQA&#10;FAAAAAgAh07iQM7/W48pAgAAZAQAAA4AAAAAAAAAAQAgAAAAKQ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Cs/>
          <w:sz w:val="21"/>
          <w:szCs w:val="21"/>
          <w:highlight w:val="none"/>
        </w:rPr>
        <w:t xml:space="preserve">              </w:t>
      </w:r>
      <w:r>
        <w:rPr>
          <w:rFonts w:ascii="宋体" w:hAnsi="宋体"/>
          <w:bCs/>
          <w:sz w:val="21"/>
          <w:szCs w:val="21"/>
          <w:highlight w:val="none"/>
        </w:rPr>
        <w:t>——</w:t>
      </w:r>
      <w:r>
        <w:rPr>
          <w:rFonts w:hint="eastAsia" w:ascii="宋体" w:hAnsi="宋体"/>
          <w:bCs/>
          <w:sz w:val="21"/>
          <w:szCs w:val="21"/>
          <w:highlight w:val="none"/>
        </w:rPr>
        <w:t>应交营业税</w:t>
      </w:r>
    </w:p>
    <w:p>
      <w:pPr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4、结转清理净损益                   借：营业外支出</w:t>
      </w:r>
    </w:p>
    <w:p>
      <w:pPr>
        <w:ind w:firstLine="3360" w:firstLineChars="1600"/>
        <w:rPr>
          <w:rFonts w:ascii="宋体" w:hAnsi="宋体"/>
          <w:bCs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175260</wp:posOffset>
                </wp:positionV>
                <wp:extent cx="133350" cy="396240"/>
                <wp:effectExtent l="13335" t="5715" r="5715" b="7620"/>
                <wp:wrapNone/>
                <wp:docPr id="44" name="Auto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396240"/>
                        </a:xfrm>
                        <a:prstGeom prst="leftBrace">
                          <a:avLst>
                            <a:gd name="adj1" fmla="val 24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71" o:spid="_x0000_s1026" o:spt="87" type="#_x0000_t87" style="position:absolute;left:0pt;margin-left:174.6pt;margin-top:13.8pt;height:31.2pt;width:10.5pt;z-index:251761664;mso-width-relative:page;mso-height-relative:page;" filled="f" stroked="t" coordsize="21600,21600" o:gfxdata="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Fw6z2gAAAAkBAAAPAAAAAAAAAAEAIAAAACIAAABkcnMvZG93bnJldi54bWxQSwEC&#10;FAAUAAAACACHTuJApUPFEysCAABkBAAADgAAAAAAAAABACAAAAApAQAAZHJzL2Uyb0RvYy54bWxQ&#10;SwUGAAAAAAYABgBZAQAAxg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Cs/>
          <w:sz w:val="21"/>
          <w:szCs w:val="21"/>
          <w:highlight w:val="none"/>
        </w:rPr>
        <w:t>　　贷：固定资产清理</w:t>
      </w:r>
    </w:p>
    <w:p>
      <w:pPr>
        <w:ind w:firstLine="2520" w:firstLineChars="1200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或          借：固定资产清理</w:t>
      </w:r>
    </w:p>
    <w:p>
      <w:pPr>
        <w:ind w:firstLine="3360" w:firstLineChars="1600"/>
        <w:rPr>
          <w:rFonts w:ascii="宋体" w:hAnsi="宋体"/>
          <w:bCs/>
          <w:sz w:val="21"/>
          <w:szCs w:val="21"/>
          <w:highlight w:val="none"/>
        </w:rPr>
      </w:pPr>
      <w:r>
        <w:rPr>
          <w:rFonts w:hint="eastAsia" w:ascii="宋体" w:hAnsi="宋体"/>
          <w:bCs/>
          <w:sz w:val="21"/>
          <w:szCs w:val="21"/>
          <w:highlight w:val="none"/>
        </w:rPr>
        <w:t>　　贷：营业外收入</w:t>
      </w:r>
    </w:p>
    <w:p>
      <w:pPr>
        <w:rPr>
          <w:rFonts w:ascii="宋体" w:hAnsi="宋体"/>
          <w:color w:val="C00000"/>
          <w:sz w:val="21"/>
          <w:szCs w:val="21"/>
          <w:highlight w:val="none"/>
        </w:rPr>
      </w:pP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九、交易性金融资产核算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24765</wp:posOffset>
                </wp:positionV>
                <wp:extent cx="114300" cy="942975"/>
                <wp:effectExtent l="13335" t="9525" r="5715" b="9525"/>
                <wp:wrapNone/>
                <wp:docPr id="43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942975"/>
                        </a:xfrm>
                        <a:prstGeom prst="leftBrace">
                          <a:avLst>
                            <a:gd name="adj1" fmla="val 6875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87" type="#_x0000_t87" style="position:absolute;left:0pt;margin-left:111.6pt;margin-top:1.95pt;height:74.25pt;width:9pt;z-index:251712512;mso-width-relative:page;mso-height-relative:page;" filled="f" stroked="t" coordsize="21600,21600" o:gfxdata="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7jC2Y2QAAAAkBAAAPAAAAAAAAAAEAIAAAACIAAABkcnMvZG93bnJldi54bWxQSwECFAAU&#10;AAAACACHTuJAo/O5pCkCAABjBAAADgAAAAAAAAABACAAAAAo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1、购进                借：交易性金融资产——成本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（公允价值）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投资收益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（发生的交易费用）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应收股利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（已宣告但尚未发放的现金股利）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应收利息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（已到付息期但尚未领取的利息）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贷：其他货币资金——存出投资款</w:t>
      </w:r>
    </w:p>
    <w:p>
      <w:pPr>
        <w:widowControl/>
        <w:spacing w:line="0" w:lineRule="atLeast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持有期间取得现金股利或利息    </w:t>
      </w:r>
    </w:p>
    <w:p>
      <w:pPr>
        <w:widowControl/>
        <w:spacing w:line="0" w:lineRule="atLeast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2540</wp:posOffset>
                </wp:positionV>
                <wp:extent cx="114300" cy="297180"/>
                <wp:effectExtent l="13335" t="12065" r="5715" b="5080"/>
                <wp:wrapNone/>
                <wp:docPr id="42" name="Auto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8" o:spid="_x0000_s1026" o:spt="87" type="#_x0000_t87" style="position:absolute;left:0pt;margin-left:111.6pt;margin-top:0.2pt;height:23.4pt;width:9pt;z-index:251713536;mso-width-relative:page;mso-height-relative:page;" filled="f" stroked="t" coordsize="21600,21600" o:gfxdata="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sTXY11gAAAAcBAAAPAAAAAAAAAAEAIAAAACIAAABkcnMvZG93bnJldi54bWxQSwECFAAUAAAA&#10;CACHTuJAfIMVFCkCAABjBAAADgAAAAAAAAABACAAAAAlAQAAZHJzL2Uyb0RvYy54bWxQSwUGAAAA&#10;AAYABgBZAQAAwA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宣告时                 借：应收股利/应收利息</w:t>
      </w:r>
    </w:p>
    <w:p>
      <w:pPr>
        <w:widowControl/>
        <w:spacing w:line="0" w:lineRule="atLeast"/>
        <w:ind w:left="720" w:leftChars="343" w:firstLine="205" w:firstLineChars="98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              贷：投资收益</w:t>
      </w:r>
    </w:p>
    <w:p>
      <w:pPr>
        <w:widowControl/>
        <w:spacing w:line="0" w:lineRule="atLeast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1270</wp:posOffset>
                </wp:positionV>
                <wp:extent cx="114300" cy="297180"/>
                <wp:effectExtent l="13335" t="13970" r="5715" b="12700"/>
                <wp:wrapNone/>
                <wp:docPr id="41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87" type="#_x0000_t87" style="position:absolute;left:0pt;margin-left:111.6pt;margin-top:0.1pt;height:23.4pt;width:9pt;z-index:251714560;mso-width-relative:page;mso-height-relative:page;" filled="f" stroked="t" coordsize="21600,21600" o:gfxdata="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vAKI1gAAAAcBAAAPAAAAAAAAAAEAIAAAACIAAABkcnMvZG93bnJldi54bWxQSwECFAAUAAAA&#10;CACHTuJAYNQpkSkCAABjBAAADgAAAAAAAAABACAAAAAlAQAAZHJzL2Uyb0RvYy54bWxQSwUGAAAA&#10;AAYABgBZAQAAwA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收到时                 借：银行存款</w:t>
      </w:r>
    </w:p>
    <w:p>
      <w:pPr>
        <w:widowControl/>
        <w:spacing w:line="0" w:lineRule="atLeast"/>
        <w:ind w:firstLine="205" w:firstLineChars="98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                     贷：应收股利/应收利息</w:t>
      </w:r>
    </w:p>
    <w:p>
      <w:pPr>
        <w:widowControl/>
        <w:spacing w:line="0" w:lineRule="atLeast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166370</wp:posOffset>
                </wp:positionV>
                <wp:extent cx="114300" cy="396240"/>
                <wp:effectExtent l="13335" t="10160" r="5715" b="12700"/>
                <wp:wrapNone/>
                <wp:docPr id="40" name="Auto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0" o:spid="_x0000_s1026" o:spt="87" type="#_x0000_t87" style="position:absolute;left:0pt;margin-left:111.6pt;margin-top:13.1pt;height:31.2pt;width:9pt;z-index:251715584;mso-width-relative:page;mso-height-relative:page;" filled="f" stroked="t" coordsize="21600,21600" o:gfxdata="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AgqD7ZAAAACQEAAA8AAAAAAAAAAQAgAAAAIgAAAGRycy9kb3ducmV2LnhtbFBLAQIUABQA&#10;AAAIAIdO4kD0y5+uKAIAAGMEAAAOAAAAAAAAAAEAIAAAACg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3、期末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公允价值大于账面余额   </w:t>
      </w:r>
      <w:r>
        <w:rPr>
          <w:rFonts w:hint="eastAsia" w:ascii="宋体" w:hAnsi="宋体"/>
          <w:sz w:val="21"/>
          <w:szCs w:val="21"/>
          <w:highlight w:val="none"/>
        </w:rPr>
        <w:t>借：交易性金融资产——公允价值变动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（市价与成本的差额）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贷：公允价值变动损益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-2540</wp:posOffset>
                </wp:positionV>
                <wp:extent cx="114300" cy="396240"/>
                <wp:effectExtent l="13335" t="10795" r="5715" b="12065"/>
                <wp:wrapNone/>
                <wp:docPr id="39" name="Auto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1" o:spid="_x0000_s1026" o:spt="87" type="#_x0000_t87" style="position:absolute;left:0pt;margin-left:111.6pt;margin-top:-0.2pt;height:31.2pt;width:9pt;z-index:251716608;mso-width-relative:page;mso-height-relative:page;" filled="f" stroked="t" coordsize="21600,21600" o:gfxdata="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GcX432AAAAAgBAAAPAAAAAAAAAAEAIAAAACIAAABkcnMvZG93bnJldi54bWxQSwECFAAU&#10;AAAACACHTuJAXAwxOCoCAABjBAAADgAAAAAAAAABACAAAAAn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公允价值小于账面余额   </w:t>
      </w:r>
      <w:r>
        <w:rPr>
          <w:rFonts w:hint="eastAsia" w:ascii="宋体" w:hAnsi="宋体"/>
          <w:sz w:val="21"/>
          <w:szCs w:val="21"/>
          <w:highlight w:val="none"/>
        </w:rPr>
        <w:t>借：公允价值变动损益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贷：交易性金融资产——公允价值变动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172720</wp:posOffset>
                </wp:positionV>
                <wp:extent cx="114300" cy="792480"/>
                <wp:effectExtent l="13335" t="10795" r="5715" b="6350"/>
                <wp:wrapNone/>
                <wp:docPr id="38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792480"/>
                        </a:xfrm>
                        <a:prstGeom prst="leftBrace">
                          <a:avLst>
                            <a:gd name="adj1" fmla="val 57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2" o:spid="_x0000_s1026" o:spt="87" type="#_x0000_t87" style="position:absolute;left:0pt;margin-left:111.6pt;margin-top:13.6pt;height:62.4pt;width:9pt;z-index:251717632;mso-width-relative:page;mso-height-relative:page;" filled="f" stroked="t" coordsize="21600,21600" o:gfxdata="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JitH3YAAAACgEAAA8AAAAAAAAAAQAgAAAAIgAAAGRycy9kb3ducmV2LnhtbFBLAQIUABQA&#10;AAAIAIdO4kA2LJx3KQIAAGMEAAAOAAAAAAAAAAEAIAAAACc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4、处置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公允价值大于账面余额   </w:t>
      </w:r>
      <w:r>
        <w:rPr>
          <w:rFonts w:hint="eastAsia" w:ascii="宋体" w:hAnsi="宋体"/>
          <w:sz w:val="21"/>
          <w:szCs w:val="21"/>
          <w:highlight w:val="none"/>
        </w:rPr>
        <w:t>借：银行存款 （处置收入）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贷：交易性金融资产——成本</w:t>
      </w:r>
    </w:p>
    <w:p>
      <w:pPr>
        <w:ind w:firstLine="4305" w:firstLineChars="205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——公允价值变动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投资收益（差额）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3175</wp:posOffset>
                </wp:positionV>
                <wp:extent cx="114300" cy="396240"/>
                <wp:effectExtent l="13335" t="12700" r="5715" b="10160"/>
                <wp:wrapNone/>
                <wp:docPr id="37" name="Auto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3" o:spid="_x0000_s1026" o:spt="87" type="#_x0000_t87" style="position:absolute;left:0pt;margin-left:111.6pt;margin-top:0.25pt;height:31.2pt;width:9pt;z-index:251718656;mso-width-relative:page;mso-height-relative:page;" filled="f" stroked="t" coordsize="21600,21600" o:gfxdata="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fTv8XXAAAABwEAAA8AAAAAAAAAAQAgAAAAIgAAAGRycy9kb3ducmV2LnhtbFBLAQIUABQA&#10;AAAIAIdO4kAcX+aYKgIAAGMEAAAOAAAAAAAAAAEAIAAAACY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同时                   借：公允价值变动损益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（尚未实现的损益）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贷：投资收益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（已实现的损益）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公允价值小于账面余额   </w:t>
      </w:r>
      <w:r>
        <w:rPr>
          <w:rFonts w:hint="eastAsia" w:ascii="宋体" w:hAnsi="宋体"/>
          <w:sz w:val="21"/>
          <w:szCs w:val="21"/>
          <w:highlight w:val="none"/>
        </w:rPr>
        <w:t xml:space="preserve">借：银行存款 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投资收益</w:t>
      </w:r>
    </w:p>
    <w:p>
      <w:pPr>
        <w:ind w:firstLine="2835" w:firstLineChars="135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交易性金融资产——公允价值变动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182245</wp:posOffset>
                </wp:positionV>
                <wp:extent cx="114300" cy="396240"/>
                <wp:effectExtent l="13335" t="10795" r="5715" b="12065"/>
                <wp:wrapNone/>
                <wp:docPr id="36" name="Auto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5" o:spid="_x0000_s1026" o:spt="87" type="#_x0000_t87" style="position:absolute;left:0pt;margin-left:111.6pt;margin-top:14.35pt;height:31.2pt;width:9pt;z-index:251719680;mso-width-relative:page;mso-height-relative:page;" filled="f" stroked="t" coordsize="21600,21600" o:gfxdata="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Zq01tkAAAAJAQAADwAAAAAAAAABACAAAAAiAAAAZHJzL2Rvd25yZXYueG1sUEsBAhQA&#10;FAAAAAgAh07iQB5arR4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贷：交易性金融资产——成本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同时                   借：投资收益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贷：公允价值变动损益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ascii="宋体" w:hAnsi="宋体"/>
          <w:color w:val="C0000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7620" r="5715" b="5715"/>
                <wp:wrapNone/>
                <wp:docPr id="35" name="Auto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1" o:spid="_x0000_s1026" o:spt="87" type="#_x0000_t87" style="position:absolute;left:0pt;margin-left:111.6pt;margin-top:13.8pt;height:31.2pt;width:9pt;z-index:251720704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zHVGdkAAAAJAQAADwAAAAAAAAABACAAAAAiAAAAZHJzL2Rvd25yZXYueG1sUEsBAhQA&#10;FAAAAAgAh07iQEGoRuQqAgAAZA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十、短期借款核算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1、借入        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贷：短期借款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2、按月计提            借：财务费用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贷：应付利息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3、季末支付            借：财务费用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应付利息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4、到期还本            借：短期借款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ascii="宋体" w:hAnsi="宋体"/>
          <w:color w:val="C0000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7620" r="5715" b="5715"/>
                <wp:wrapNone/>
                <wp:docPr id="34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87" type="#_x0000_t87" style="position:absolute;left:0pt;margin-left:111.6pt;margin-top:13.8pt;height:31.2pt;width:9pt;z-index:251721728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zHVGdkAAAAJAQAADwAAAAAAAAABACAAAAAiAAAAZHJzL2Rvd25yZXYueG1sUEsBAhQA&#10;FAAAAAgAh07iQPEQ8X8qAgAAZA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十一、长期借款核算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1、取得        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贷：长期借款——本金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2、计提利息            借：财务费用              （费用化）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在建工程              （资本化）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管理费用              （筹建期）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贷：应付利息              （分期付息）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长期借款——应计利息  （一次付息）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3、归还本息            借：长期借款——本金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 ——应计利息  （一次付息）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应付利息              （分期付息）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ascii="宋体" w:hAnsi="宋体"/>
          <w:color w:val="C0000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13335" r="5715" b="9525"/>
                <wp:wrapNone/>
                <wp:docPr id="33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8" o:spid="_x0000_s1026" o:spt="87" type="#_x0000_t87" style="position:absolute;left:0pt;margin-left:111.6pt;margin-top:13.8pt;height:31.2pt;width:9pt;z-index:251722752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zHVGdkAAAAJAQAADwAAAAAAAAABACAAAAAiAAAAZHJzL2Rvd25yZXYueG1sUEsBAhQA&#10;FAAAAAgAh07iQNQgmBAqAgAAZA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十二、工资核算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1、提现备发工资        借：库存现金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2、发放工资            借：应付职工薪酬——工资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3、代扣款项            借：应付职工薪酬——工资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贷：其他应付款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应交税费——个人所得税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其他应收款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4、上交代扣款          借：其他应付款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应交税费——个人所得税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5、分配工资            借：生产成本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制造费用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管理费用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销售费用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在建工程</w:t>
      </w:r>
    </w:p>
    <w:p>
      <w:pPr>
        <w:ind w:firstLine="2835" w:firstLineChars="135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研发支出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贷：应付职工薪酬——工资</w:t>
      </w:r>
    </w:p>
    <w:p>
      <w:pPr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792480"/>
                <wp:effectExtent l="13335" t="7620" r="5715" b="9525"/>
                <wp:wrapNone/>
                <wp:docPr id="32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792480"/>
                        </a:xfrm>
                        <a:prstGeom prst="leftBrace">
                          <a:avLst>
                            <a:gd name="adj1" fmla="val 57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87" type="#_x0000_t87" style="position:absolute;left:0pt;margin-left:111.6pt;margin-top:13.8pt;height:62.4pt;width:9pt;z-index:251723776;mso-width-relative:page;mso-height-relative:page;" filled="f" stroked="t" coordsize="21600,21600" o:gfxdata="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85j/rZAAAACgEAAA8AAAAAAAAAAQAgAAAAIgAAAGRycy9kb3ducmV2LnhtbFBLAQIU&#10;ABQAAAAIAIdO4kAo6PqSKwIAAGQEAAAOAAAAAAAAAAEAIAAAACgBAABkcnMvZTJvRG9jLnhtbFBL&#10;BQYAAAAABgAGAFkBAADF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6、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以自产产品作为非货币福利发放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按公允价确认           借：生产成本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制造费用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管理费用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贷：应付职工薪酬——非货币性福利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15240</wp:posOffset>
                </wp:positionV>
                <wp:extent cx="114300" cy="594360"/>
                <wp:effectExtent l="13335" t="9525" r="5715" b="5715"/>
                <wp:wrapNone/>
                <wp:docPr id="31" name="Auto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4" o:spid="_x0000_s1026" o:spt="87" type="#_x0000_t87" style="position:absolute;left:0pt;margin-left:111.6pt;margin-top:1.2pt;height:46.8pt;width:9pt;z-index:251724800;mso-width-relative:page;mso-height-relative:page;" filled="f" stroked="t" coordsize="21600,21600" o:gfxdata="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UBxi2AAAAAgBAAAPAAAAAAAAAAEAIAAAACIAAABkcnMvZG93bnJldi54bWxQSwECFAAUAAAA&#10;CACHTuJA2LU2iycCAABkBAAADgAAAAAAAAABACAAAAAnAQAAZHJzL2Uyb0RvYy54bWxQSwUGAAAA&#10;AAYABgBZAQAAwA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实际发放               借：应付职工薪酬——非货币性福利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贷：主营业务收入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应交税费——应交增值税（销项税额）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38100</wp:posOffset>
                </wp:positionV>
                <wp:extent cx="114300" cy="297180"/>
                <wp:effectExtent l="13335" t="7620" r="5715" b="9525"/>
                <wp:wrapNone/>
                <wp:docPr id="30" name="Auto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5" o:spid="_x0000_s1026" o:spt="87" type="#_x0000_t87" style="position:absolute;left:0pt;margin-left:111.6pt;margin-top:3pt;height:23.4pt;width:9pt;z-index:251725824;mso-width-relative:page;mso-height-relative:page;" filled="f" stroked="t" coordsize="21600,21600" o:gfxdata="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UeGqZ2AAAAAgBAAAPAAAAAAAAAAEAIAAAACIAAABkcnMvZG93bnJldi54bWxQSwECFAAU&#10;AAAACACHTuJAU691DSoCAABkBAAADgAAAAAAAAABACAAAAAn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同时                   借：主营业务成本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贷：库存商品</w:t>
      </w:r>
    </w:p>
    <w:p>
      <w:pPr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792480"/>
                <wp:effectExtent l="13335" t="7620" r="5715" b="9525"/>
                <wp:wrapNone/>
                <wp:docPr id="29" name="Auto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792480"/>
                        </a:xfrm>
                        <a:prstGeom prst="leftBrace">
                          <a:avLst>
                            <a:gd name="adj1" fmla="val 57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6" o:spid="_x0000_s1026" o:spt="87" type="#_x0000_t87" style="position:absolute;left:0pt;margin-left:111.6pt;margin-top:13.8pt;height:62.4pt;width:9pt;z-index:251726848;mso-width-relative:page;mso-height-relative:page;" filled="f" stroked="t" coordsize="21600,21600" o:gfxdata="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zmP+tkAAAAKAQAADwAAAAAAAAABACAAAAAiAAAAZHJzL2Rvd25yZXYueG1sUEsBAhQA&#10;FAAAAAgAh07iQHT83wQqAgAAZA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7、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将拥有的房屋等资产无偿供职工使用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借：生产成本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制造费用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管理费用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194310</wp:posOffset>
                </wp:positionV>
                <wp:extent cx="114300" cy="594360"/>
                <wp:effectExtent l="13335" t="9525" r="5715" b="5715"/>
                <wp:wrapNone/>
                <wp:docPr id="28" name="Auto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7" o:spid="_x0000_s1026" o:spt="87" type="#_x0000_t87" style="position:absolute;left:0pt;margin-left:111.6pt;margin-top:15.3pt;height:46.8pt;width:9pt;z-index:251727872;mso-width-relative:page;mso-height-relative:page;" filled="f" stroked="t" coordsize="21600,21600" o:gfxdata="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LlPRk2gAAAAoBAAAPAAAAAAAAAAEAIAAAACIAAABkcnMvZG93bnJldi54bWxQSwECFAAU&#10;AAAACACHTuJAJYy0IigCAABkBAAADgAAAAAAAAABACAAAAApAQAAZHJzL2Uyb0RvYy54bWxQSwUG&#10;AAAAAAYABgBZAQAAw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贷：应付职工薪酬——非货币性福利</w:t>
      </w:r>
    </w:p>
    <w:p>
      <w:pPr>
        <w:ind w:firstLine="2415" w:firstLineChars="115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借：应付职工薪酬——非货币性福利</w:t>
      </w:r>
    </w:p>
    <w:p>
      <w:pPr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累计折旧（自有固定资产）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                           银行存款（租赁固定资产）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十三、应付款项核算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594360"/>
                <wp:effectExtent l="13335" t="9525" r="5715" b="5715"/>
                <wp:wrapNone/>
                <wp:docPr id="27" name="Auto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8" o:spid="_x0000_s1026" o:spt="87" type="#_x0000_t87" style="position:absolute;left:0pt;margin-left:111.6pt;margin-top:13.8pt;height:46.8pt;width:9pt;z-index:251728896;mso-width-relative:page;mso-height-relative:page;" filled="f" stroked="t" coordsize="21600,21600" o:gfxdata="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sq8X2QAAAAoBAAAPAAAAAAAAAAEAIAAAACIAAABkcnMvZG93bnJldi54bWxQSwECFAAU&#10;AAAACACHTuJAaENcfCkCAABkBAAADgAAAAAAAAABACAAAAAoAQAAZHJzL2Uyb0RvYy54bWxQSwUG&#10;AAAAAAYABgBZAQAAw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（一）应付账款       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1、发生时              借：原材料/管理费用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贷：应付账款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38100</wp:posOffset>
                </wp:positionV>
                <wp:extent cx="114300" cy="297180"/>
                <wp:effectExtent l="13335" t="7620" r="5715" b="9525"/>
                <wp:wrapNone/>
                <wp:docPr id="26" name="Auto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9" o:spid="_x0000_s1026" o:spt="87" type="#_x0000_t87" style="position:absolute;left:0pt;margin-left:111.6pt;margin-top:3pt;height:23.4pt;width:9pt;z-index:251729920;mso-width-relative:page;mso-height-relative:page;" filled="f" stroked="t" coordsize="21600,21600" o:gfxdata="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UeGqZ2AAAAAgBAAAPAAAAAAAAAAEAIAAAACIAAABkcnMvZG93bnJldi54bWxQSwECFAAU&#10;AAAACACHTuJA41kf+ioCAABkBAAADgAAAAAAAAABACAAAAAn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2、偿还时              借：应付账款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38100</wp:posOffset>
                </wp:positionV>
                <wp:extent cx="114300" cy="297180"/>
                <wp:effectExtent l="13335" t="13335" r="5715" b="13335"/>
                <wp:wrapNone/>
                <wp:docPr id="25" name="Auto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20" o:spid="_x0000_s1026" o:spt="87" type="#_x0000_t87" style="position:absolute;left:0pt;margin-left:111.6pt;margin-top:3pt;height:23.4pt;width:9pt;z-index:251730944;mso-width-relative:page;mso-height-relative:page;" filled="f" stroked="t" coordsize="21600,21600" o:gfxdata="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HhqmdgAAAAIAQAADwAAAAAAAAABACAAAAAiAAAAZHJzL2Rvd25yZXYueG1sUEsBAhQAFAAA&#10;AAgAh07iQF5xTTMoAgAAZAQAAA4AAAAAAAAAAQAgAAAAJwEAAGRycy9lMm9Eb2MueG1sUEsFBgAA&#10;AAAGAAYAWQEAAME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3、无法支付时          借：应付账款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贷：营业外收入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（二）预收账款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38100</wp:posOffset>
                </wp:positionV>
                <wp:extent cx="114300" cy="297180"/>
                <wp:effectExtent l="13335" t="5715" r="5715" b="11430"/>
                <wp:wrapNone/>
                <wp:docPr id="24" name="Auto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21" o:spid="_x0000_s1026" o:spt="87" type="#_x0000_t87" style="position:absolute;left:0pt;margin-left:111.6pt;margin-top:3pt;height:23.4pt;width:9pt;z-index:251731968;mso-width-relative:page;mso-height-relative:page;" filled="f" stroked="t" coordsize="21600,21600" o:gfxdata="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UeGqZ2AAAAAgBAAAPAAAAAAAAAAEAIAAAACIAAABkcnMvZG93bnJldi54bWxQSwECFAAU&#10;AAAACACHTuJANc3TryoCAABkBAAADgAAAAAAAAABACAAAAAn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1、预收时      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贷：预收账款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0</wp:posOffset>
                </wp:positionV>
                <wp:extent cx="114300" cy="594360"/>
                <wp:effectExtent l="13335" t="11430" r="5715" b="13335"/>
                <wp:wrapNone/>
                <wp:docPr id="23" name="AutoShap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22" o:spid="_x0000_s1026" o:spt="87" type="#_x0000_t87" style="position:absolute;left:0pt;margin-left:111.6pt;margin-top:0pt;height:46.8pt;width:9pt;z-index:251732992;mso-width-relative:page;mso-height-relative:page;" filled="f" stroked="t" coordsize="21600,21600" o:gfxdata="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fTPdcAAAAHAQAADwAAAAAAAAABACAAAAAiAAAAZHJzL2Rvd25yZXYueG1sUEsBAhQAFAAA&#10;AAgAh07iQHAB3gkpAgAAZAQAAA4AAAAAAAAAAQAgAAAAJgEAAGRycy9lMm9Eb2MueG1sUEsFBgAA&#10;AAAGAAYAWQEAAME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2、发货时              借：预收账款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贷：主营业务收入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应交税费——应交增值税（销项税额）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38100</wp:posOffset>
                </wp:positionV>
                <wp:extent cx="114300" cy="297180"/>
                <wp:effectExtent l="13335" t="5715" r="5715" b="11430"/>
                <wp:wrapNone/>
                <wp:docPr id="22" name="AutoShap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23" o:spid="_x0000_s1026" o:spt="87" type="#_x0000_t87" style="position:absolute;left:0pt;margin-left:111.6pt;margin-top:3pt;height:23.4pt;width:9pt;z-index:251734016;mso-width-relative:page;mso-height-relative:page;" filled="f" stroked="t" coordsize="21600,21600" o:gfxdata="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HhqmdgAAAAIAQAADwAAAAAAAAABACAAAAAiAAAAZHJzL2Rvd25yZXYueG1sUEsBAhQA&#10;FAAAAAgAh07iQPsbnY8rAgAAZAQAAA4AAAAAAAAAAQAgAAAAJw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3、补收时      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贷：预收账款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（三）其他应付款（如押金）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43815</wp:posOffset>
                </wp:positionV>
                <wp:extent cx="114300" cy="297180"/>
                <wp:effectExtent l="13335" t="5715" r="5715" b="11430"/>
                <wp:wrapNone/>
                <wp:docPr id="21" name="Auto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24" o:spid="_x0000_s1026" o:spt="87" type="#_x0000_t87" style="position:absolute;left:0pt;margin-left:111.6pt;margin-top:3.45pt;height:23.4pt;width:9pt;z-index:251735040;mso-width-relative:page;mso-height-relative:page;" filled="f" stroked="t" coordsize="21600,21600" o:gfxdata="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nsEJa2QAAAAgBAAAPAAAAAAAAAAEAIAAAACIAAABkcnMvZG93bnJldi54bWxQSwECFAAU&#10;AAAACACHTuJAMYqkLCkCAABkBAAADgAAAAAAAAABACAAAAAo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1、发生时      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贷：其他应付款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43815</wp:posOffset>
                </wp:positionV>
                <wp:extent cx="114300" cy="297180"/>
                <wp:effectExtent l="13335" t="11430" r="5715" b="5715"/>
                <wp:wrapNone/>
                <wp:docPr id="20" name="AutoShap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25" o:spid="_x0000_s1026" o:spt="87" type="#_x0000_t87" style="position:absolute;left:0pt;margin-left:111.6pt;margin-top:3.45pt;height:23.4pt;width:9pt;z-index:251736064;mso-width-relative:page;mso-height-relative:page;" filled="f" stroked="t" coordsize="21600,21600" o:gfxdata="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wQlrZAAAACAEAAA8AAAAAAAAAAQAgAAAAIgAAAGRycy9kb3ducmV2LnhtbFBLAQIUABQA&#10;AAAIAIdO4kBaNjqwKAIAAGQEAAAOAAAAAAAAAAEAIAAAACg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2、退回时              借：其他应付款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十四、应交税费核算（增值税）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5715</wp:posOffset>
                </wp:positionV>
                <wp:extent cx="114300" cy="594360"/>
                <wp:effectExtent l="13335" t="5715" r="5715" b="9525"/>
                <wp:wrapNone/>
                <wp:docPr id="19" name="Auto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26" o:spid="_x0000_s1026" o:spt="87" type="#_x0000_t87" style="position:absolute;left:0pt;margin-left:111.6pt;margin-top:0.45pt;height:46.8pt;width:9pt;z-index:251737088;mso-width-relative:page;mso-height-relative:page;" filled="f" stroked="t" coordsize="21600,21600" o:gfxdata="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ZIRmtcAAAAHAQAADwAAAAAAAAABACAAAAAiAAAAZHJzL2Rvd25yZXYueG1sUEsBAhQAFAAA&#10;AAgAh07iQLtcXwopAgAAZAQAAA4AAAAAAAAAAQAgAAAAJgEAAGRycy9lMm9Eb2MueG1sUEsFBgAA&#10;AAAGAAYAWQEAAME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1、销项（一般销售）    借：银行存款/应收票据/应收账款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贷：主营业务收入     （材料销售为：其他业务收入）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应交税费——应交增值税（销项税额）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2、进项    一般        借：原材料/在途物资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贷：银行存款/应收票据/应收账款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免税农产品  借：库存商品                             （买价－进项）</w:t>
      </w:r>
    </w:p>
    <w:p>
      <w:pPr>
        <w:ind w:firstLine="2835" w:firstLineChars="135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应交税费——应交增值税（进项税额）   （买价×税率）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                             （买价）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运费        借：借：原材料/在途物资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5715</wp:posOffset>
                </wp:positionV>
                <wp:extent cx="114300" cy="594360"/>
                <wp:effectExtent l="13335" t="11430" r="5715" b="13335"/>
                <wp:wrapNone/>
                <wp:docPr id="18" name="Auto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1" o:spid="_x0000_s1026" o:spt="87" type="#_x0000_t87" style="position:absolute;left:0pt;margin-left:111.6pt;margin-top:0.45pt;height:46.8pt;width:9pt;z-index:251738112;mso-width-relative:page;mso-height-relative:page;" filled="f" stroked="t" coordsize="21600,21600" o:gfxdata="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9khGa1wAAAAcBAAAPAAAAAAAAAAEAIAAAACIAAABkcnMvZG93bnJldi54bWxQSwECFAAUAAAA&#10;CACHTuJA70a++ygCAABkBAAADgAAAAAAAAABACAAAAAmAQAAZHJzL2Uyb0RvYy54bWxQSwUGAAAA&#10;AAYABgBZAQAAwA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3、进项转出            借：待处理财产损溢等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贷：原材料/库存商品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应交税费——应交增值税（进项税额转出）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4、月末处理</w:t>
      </w:r>
    </w:p>
    <w:p>
      <w:pPr>
        <w:widowControl/>
        <w:spacing w:line="0" w:lineRule="atLeast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5715</wp:posOffset>
                </wp:positionV>
                <wp:extent cx="114300" cy="297180"/>
                <wp:effectExtent l="13335" t="13335" r="5715" b="13335"/>
                <wp:wrapNone/>
                <wp:docPr id="17" name="Auto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2" o:spid="_x0000_s1026" o:spt="87" type="#_x0000_t87" style="position:absolute;left:0pt;margin-left:177.6pt;margin-top:0.45pt;height:23.4pt;width:9pt;z-index:251739136;mso-width-relative:page;mso-height-relative:page;" filled="f" stroked="t" coordsize="21600,21600" o:gfxdata="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dPihw2AAAAAcBAAAPAAAAAAAAAAEAIAAAACIAAABkcnMvZG93bnJldi54bWxQSwECFAAU&#10;AAAACACHTuJAWdzHAioCAABkBAAADgAAAAAAAAABACAAAAAn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余额在贷方，表示应交而未交增值税    借：应交税费</w:t>
      </w:r>
      <w:r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  <w:t>——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应交增值税（转出未交增值税）</w:t>
      </w:r>
    </w:p>
    <w:p>
      <w:pPr>
        <w:widowControl/>
        <w:spacing w:line="0" w:lineRule="atLeast"/>
        <w:ind w:firstLine="205" w:firstLineChars="98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                                  贷：应交税费</w:t>
      </w:r>
      <w:r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  <w:t>——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未交增值税</w:t>
      </w:r>
    </w:p>
    <w:p>
      <w:pPr>
        <w:widowControl/>
        <w:spacing w:line="0" w:lineRule="atLeast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余额在借方，表示多交或尚未抵扣的增值税  </w:t>
      </w:r>
    </w:p>
    <w:p>
      <w:pPr>
        <w:widowControl/>
        <w:spacing w:line="0" w:lineRule="atLeast"/>
        <w:ind w:firstLine="945" w:firstLineChars="450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1905</wp:posOffset>
                </wp:positionV>
                <wp:extent cx="113665" cy="472440"/>
                <wp:effectExtent l="13335" t="13970" r="6350" b="8890"/>
                <wp:wrapNone/>
                <wp:docPr id="16" name="AutoShap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665" cy="472440"/>
                        </a:xfrm>
                        <a:prstGeom prst="leftBrace">
                          <a:avLst>
                            <a:gd name="adj1" fmla="val 3463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4" o:spid="_x0000_s1026" o:spt="87" type="#_x0000_t87" style="position:absolute;left:0pt;margin-left:32.1pt;margin-top:0.15pt;height:37.2pt;width:8.95pt;z-index:251741184;mso-width-relative:page;mso-height-relative:page;" filled="f" stroked="t" coordsize="21600,21600" o:gfxdata="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9SUnfXAAAABQEAAA8AAAAAAAAAAQAgAAAAIgAAAGRycy9kb3ducmV2LnhtbFBLAQIUABQA&#10;AAAIAIdO4kCfIum4KgIAAGQEAAAOAAAAAAAAAAEAIAAAACYBAABkcnMvZTJvRG9jLnhtbFBLBQYA&#10;AAAABgAGAFkBAADC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17145</wp:posOffset>
                </wp:positionV>
                <wp:extent cx="114300" cy="297180"/>
                <wp:effectExtent l="13335" t="10160" r="5715" b="6985"/>
                <wp:wrapNone/>
                <wp:docPr id="15" name="Auto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3" o:spid="_x0000_s1026" o:spt="87" type="#_x0000_t87" style="position:absolute;left:0pt;margin-left:177.6pt;margin-top:1.35pt;height:23.4pt;width:9pt;z-index:251740160;mso-width-relative:page;mso-height-relative:page;" filled="f" stroked="t" coordsize="21600,21600" o:gfxdata="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KDD02QAAAAgBAAAPAAAAAAAAAAEAIAAAACIAAABkcnMvZG93bnJldi54bWxQSwECFAAU&#10;AAAACACHTuJAuFy8VCkCAABkBAAADgAAAAAAAAABACAAAAAo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①采用预缴增值税方式       借：应交税费</w:t>
      </w:r>
      <w:r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  <w:t>——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未交增值税</w:t>
      </w:r>
    </w:p>
    <w:p>
      <w:pPr>
        <w:widowControl/>
        <w:spacing w:line="0" w:lineRule="atLeast"/>
        <w:ind w:firstLine="411" w:firstLineChars="196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                                贷：应交税费</w:t>
      </w:r>
      <w:r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  <w:t>——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应交增值税（转出多交增值税）</w:t>
      </w:r>
    </w:p>
    <w:p>
      <w:pPr>
        <w:ind w:firstLine="945" w:firstLineChars="45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②不采用预缴方式           不作处理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5、上交税费</w:t>
      </w:r>
    </w:p>
    <w:p>
      <w:pPr>
        <w:widowControl/>
        <w:spacing w:line="0" w:lineRule="atLeast"/>
        <w:ind w:left="720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29210</wp:posOffset>
                </wp:positionV>
                <wp:extent cx="114300" cy="297180"/>
                <wp:effectExtent l="13335" t="12065" r="5715" b="5080"/>
                <wp:wrapNone/>
                <wp:docPr id="14" name="Auto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6" o:spid="_x0000_s1026" o:spt="87" type="#_x0000_t87" style="position:absolute;left:0pt;margin-left:178.35pt;margin-top:2.3pt;height:23.4pt;width:9pt;z-index:251743232;mso-width-relative:page;mso-height-relative:page;" filled="f" stroked="t" coordsize="21600,21600" o:gfxdata="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rfw9dkAAAAIAQAADwAAAAAAAAABACAAAAAiAAAAZHJzL2Rvd25yZXYueG1sUEsBAhQA&#10;FAAAAAgAh07iQOWzyRUqAgAAZA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29210</wp:posOffset>
                </wp:positionV>
                <wp:extent cx="114300" cy="891540"/>
                <wp:effectExtent l="13335" t="12065" r="5715" b="10795"/>
                <wp:wrapNone/>
                <wp:docPr id="13" name="AutoShap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891540"/>
                        </a:xfrm>
                        <a:prstGeom prst="leftBrace">
                          <a:avLst>
                            <a:gd name="adj1" fmla="val 6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5" o:spid="_x0000_s1026" o:spt="87" type="#_x0000_t87" style="position:absolute;left:0pt;margin-left:30.6pt;margin-top:2.3pt;height:70.2pt;width:9pt;z-index:251742208;mso-width-relative:page;mso-height-relative:page;" filled="f" stroked="t" coordsize="21600,21600" o:gfxdata="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wwxPK1gAAAAcBAAAPAAAAAAAAAAEAIAAAACIAAABkcnMvZG93bnJldi54bWxQSwECFAAUAAAA&#10;CACHTuJAcNuCZikCAABkBAAADgAAAAAAAAABACAAAAAlAQAAZHJzL2Uyb0RvYy54bWxQSwUGAAAA&#10;AAYABgBZAQAAwA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当月交当月                 借：应交税费</w:t>
      </w:r>
      <w:r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  <w:t>——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应交增值税（已交税金）</w:t>
      </w:r>
    </w:p>
    <w:p>
      <w:pPr>
        <w:widowControl/>
        <w:spacing w:line="0" w:lineRule="atLeast"/>
        <w:ind w:firstLine="308" w:firstLineChars="147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                                 贷：银行存款</w:t>
      </w:r>
    </w:p>
    <w:p>
      <w:pPr>
        <w:widowControl/>
        <w:spacing w:line="0" w:lineRule="atLeast"/>
        <w:ind w:left="720" w:leftChars="343" w:firstLine="210" w:firstLineChars="100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37465</wp:posOffset>
                </wp:positionV>
                <wp:extent cx="114300" cy="297180"/>
                <wp:effectExtent l="13335" t="13335" r="5715" b="13335"/>
                <wp:wrapNone/>
                <wp:docPr id="12" name="Auto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7" o:spid="_x0000_s1026" o:spt="87" type="#_x0000_t87" style="position:absolute;left:0pt;margin-left:178.35pt;margin-top:2.95pt;height:23.4pt;width:9pt;z-index:251744256;mso-width-relative:page;mso-height-relative:page;" filled="f" stroked="t" coordsize="21600,21600" o:gfxdata="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+e9V2QAAAAgBAAAPAAAAAAAAAAEAIAAAACIAAABkcnMvZG93bnJldi54bWxQSwEC&#10;FAAUAAAACACHTuJAXZuwgSwCAABkBAAADgAAAAAAAAABACAAAAAoAQAAZHJzL2Uyb0RvYy54bWxQ&#10;SwUGAAAAAAYABgBZAQAAxg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当月交上月                 借：应交税费</w:t>
      </w:r>
      <w:r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  <w:t>——</w:t>
      </w: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>未交增值税</w:t>
      </w:r>
    </w:p>
    <w:p>
      <w:pPr>
        <w:widowControl/>
        <w:spacing w:line="0" w:lineRule="atLeast"/>
        <w:ind w:firstLine="308" w:firstLineChars="147"/>
        <w:jc w:val="left"/>
        <w:rPr>
          <w:rFonts w:ascii="宋体" w:hAnsi="宋体" w:cs="宋体"/>
          <w:bCs/>
          <w:color w:val="000000"/>
          <w:kern w:val="0"/>
          <w:sz w:val="21"/>
          <w:szCs w:val="21"/>
          <w:highlight w:val="none"/>
        </w:rPr>
      </w:pPr>
      <w:r>
        <w:rPr>
          <w:rFonts w:hint="eastAsia" w:ascii="宋体" w:hAnsi="宋体" w:cs="宋体"/>
          <w:bCs/>
          <w:color w:val="000000"/>
          <w:kern w:val="0"/>
          <w:sz w:val="21"/>
          <w:szCs w:val="21"/>
          <w:highlight w:val="none"/>
        </w:rPr>
        <w:t xml:space="preserve">                                 贷：银行存款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ascii="宋体" w:hAnsi="宋体"/>
          <w:color w:val="C0000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180340</wp:posOffset>
                </wp:positionV>
                <wp:extent cx="142875" cy="990600"/>
                <wp:effectExtent l="13335" t="6985" r="5715" b="12065"/>
                <wp:wrapNone/>
                <wp:docPr id="11" name="Auto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875" cy="990600"/>
                        </a:xfrm>
                        <a:prstGeom prst="leftBrace">
                          <a:avLst>
                            <a:gd name="adj1" fmla="val 57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8" o:spid="_x0000_s1026" o:spt="87" type="#_x0000_t87" style="position:absolute;left:0pt;margin-left:109.35pt;margin-top:14.2pt;height:78pt;width:11.25pt;z-index:251745280;mso-width-relative:page;mso-height-relative:page;" filled="f" stroked="t" coordsize="21600,21600" o:gfxdata="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Pn957aAAAACgEAAA8AAAAAAAAAAQAgAAAAIgAAAGRycy9kb3ducmV2LnhtbFBLAQIU&#10;ABQAAAAIAIdO4kCAq8oxKgIAAGQEAAAOAAAAAAAAAAEAIAAAACkBAABkcnMvZTJvRG9jLnhtbFBL&#10;BQYAAAAABgAGAFkBAADF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十五、成本费用核算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1、支付管理费用等      借：管理费用（管理部门费用）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销售费用（销售部门费用）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财务费用（利息费用、银行手续费）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制造费用（车间一般耗用）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贷：银行存款/库存现金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2、生产车间发生的料工  借：生产成本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贷：原材料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应付职工薪酬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3、结转制造费用        借：生产成本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贷：制造费用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4、结转完工产品        借：库存商品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贷：生产成本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5、结转已销产品成本    借：主营业务成本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贷：库存商品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6、支付各种罚款        借：营业外支出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7、计提所得税          借：所得税费用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贷：应交税费——应交所得税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8、上交所得税          借：应交税费——应交所得税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十六、所有者权益核算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1188720"/>
                <wp:effectExtent l="13335" t="5715" r="5715" b="5715"/>
                <wp:wrapNone/>
                <wp:docPr id="10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8720"/>
                        </a:xfrm>
                        <a:prstGeom prst="leftBrace">
                          <a:avLst>
                            <a:gd name="adj1" fmla="val 8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87" type="#_x0000_t87" style="position:absolute;left:0pt;margin-left:111.6pt;margin-top:13.8pt;height:93.6pt;width:9pt;z-index:251746304;mso-width-relative:page;mso-height-relative:page;" filled="f" stroked="t" coordsize="21600,21600" o:gfxdata="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Yd5LXaAAAACgEAAA8AAAAAAAAAAQAgAAAAIgAAAGRycy9kb3ducmV2LnhtbFBLAQIU&#10;ABQAAAAIAIdO4kDV+eXqKgIAAGUEAAAOAAAAAAAAAAEAIAAAACkBAABkcnMvZTJvRG9jLnhtbFBL&#10;BQYAAAAABgAGAFkBAADF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实收资本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1、接受投资    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原材料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应交税费——应交增值税（进项税额）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固定资产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无形资产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贷：实收资本/股本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594360"/>
                <wp:effectExtent l="13335" t="11430" r="5715" b="13335"/>
                <wp:wrapNone/>
                <wp:docPr id="9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87" type="#_x0000_t87" style="position:absolute;left:0pt;margin-left:111.6pt;margin-top:13.8pt;height:46.8pt;width:9pt;z-index:251747328;mso-width-relative:page;mso-height-relative:page;" filled="f" stroked="t" coordsize="21600,21600" o:gfxdata="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bKvF9kAAAAKAQAADwAAAAAAAAABACAAAAAiAAAAZHJzL2Rvd25yZXYueG1sUEsBAhQAFAAA&#10;AAgAh07iQPa4mrYnAgAAYwQAAA4AAAAAAAAAAQAgAAAAKAEAAGRycy9lMm9Eb2MueG1sUEsFBgAA&#10;AAAGAAYAWQEAAME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资本公积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2、资本溢价            借：银行存款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贷：实收资本/股本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资本公积——资本溢价/股本溢价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3、资本公积转增资本    借：资本公积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贷：实收资本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9525" r="5715" b="13335"/>
                <wp:wrapNone/>
                <wp:docPr id="8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87" type="#_x0000_t87" style="position:absolute;left:0pt;margin-left:111.6pt;margin-top:13.8pt;height:31.2pt;width:9pt;z-index:251748352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MdUZ2QAAAAkBAAAPAAAAAAAAAAEAIAAAACIAAABkcnMvZG93bnJldi54bWxQSwECFAAU&#10;AAAACACHTuJAeeRFVykCAABjBAAADgAAAAAAAAABACAAAAAoAQAAZHJzL2Uyb0RvYy54bWxQSwUG&#10;AAAAAAYABgBZAQAAww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盈余公积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4、提取法定盈余公积    借：利润分配——提取法定盈余公积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贷：盈余公积——法定盈余公积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5、盈余公积补亏        借：盈余公积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贷：利润分配——盈余公积补亏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6、盈余公积转增资本    借：盈余公积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贷：实收资本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5715" r="5715" b="7620"/>
                <wp:wrapNone/>
                <wp:docPr id="7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87" type="#_x0000_t87" style="position:absolute;left:0pt;margin-left:111.6pt;margin-top:13.8pt;height:31.2pt;width:9pt;z-index:251749376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zHVGdkAAAAJAQAADwAAAAAAAAABACAAAAAiAAAAZHJzL2Rvd25yZXYueG1sUEsBAhQA&#10;FAAAAAgAh07iQAuN0mQ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7、用盈余公积发放现金股利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宣告发放               借：盈余公积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11430" r="5715" b="11430"/>
                <wp:wrapNone/>
                <wp:docPr id="6" name="Auto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2" o:spid="_x0000_s1026" o:spt="87" type="#_x0000_t87" style="position:absolute;left:0pt;margin-left:111.6pt;margin-top:13.8pt;height:31.2pt;width:9pt;z-index:251750400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zHVGdkAAAAJAQAADwAAAAAAAAABACAAAAAiAAAAZHJzL2Rvd25yZXYueG1sUEsBAhQA&#10;FAAAAAgAh07iQPuYuZY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贷：应付股利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支付股利               借：应付股利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贷：银行存款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175260</wp:posOffset>
                </wp:positionV>
                <wp:extent cx="114300" cy="396240"/>
                <wp:effectExtent l="13335" t="13335" r="5715" b="9525"/>
                <wp:wrapNone/>
                <wp:docPr id="5" name="Auto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3" o:spid="_x0000_s1026" o:spt="87" type="#_x0000_t87" style="position:absolute;left:0pt;margin-left:111.6pt;margin-top:13.8pt;height:31.2pt;width:9pt;z-index:251751424;mso-width-relative:page;mso-height-relative:page;" filled="f" stroked="t" coordsize="21600,21600" o:gfxdata="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zHVGdkAAAAJAQAADwAAAAAAAAABACAAAAAiAAAAZHJzL2Rvd25yZXYueG1sUEsBAhQA&#10;FAAAAAgAh07iQJzznoYqAgAAYw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利润分配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8、结转本年利润        借：本年利润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贷：利润分配——未分配利润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如发生亏损，作相反分录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9、提取法定盈余公积    借：利润分配——提取法定盈余公积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贷：盈余公积——法定盈余公积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10、宣告发放现金股利   借：利润分配——应付现金股利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贷：应付股利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-22860</wp:posOffset>
                </wp:positionV>
                <wp:extent cx="114300" cy="792480"/>
                <wp:effectExtent l="13335" t="9525" r="5715" b="7620"/>
                <wp:wrapNone/>
                <wp:docPr id="4" name="AutoShap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792480"/>
                        </a:xfrm>
                        <a:prstGeom prst="leftBrace">
                          <a:avLst>
                            <a:gd name="adj1" fmla="val 57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6" o:spid="_x0000_s1026" o:spt="87" type="#_x0000_t87" style="position:absolute;left:0pt;margin-left:147.6pt;margin-top:-1.8pt;height:62.4pt;width:9pt;z-index:251752448;mso-width-relative:page;mso-height-relative:page;" filled="f" stroked="t" coordsize="21600,21600" o:gfxdata="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ehgetoAAAAKAQAADwAAAAAAAAABACAAAAAiAAAAZHJzL2Rvd25yZXYueG1sUEsBAhQA&#10;FAAAAAgAh07iQHI9JAkpAgAAYwQAAA4AAAAAAAAAAQAgAAAAKQ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11、结转利润分配明细账        借：利润分配——未分配利润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贷：利润分配——提取法定盈余公积</w:t>
      </w:r>
    </w:p>
    <w:p>
      <w:pPr>
        <w:ind w:firstLine="3570" w:firstLineChars="170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利润分配——应付现金股利</w:t>
      </w:r>
    </w:p>
    <w:p>
      <w:pPr>
        <w:ind w:firstLine="3570" w:firstLineChars="170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利润分配——盈余公积补亏</w:t>
      </w:r>
    </w:p>
    <w:p>
      <w:pPr>
        <w:rPr>
          <w:rFonts w:ascii="宋体" w:hAnsi="宋体"/>
          <w:b/>
          <w:color w:val="C00000"/>
          <w:sz w:val="21"/>
          <w:szCs w:val="21"/>
          <w:highlight w:val="none"/>
        </w:rPr>
      </w:pPr>
      <w:r>
        <w:rPr>
          <w:rFonts w:ascii="宋体" w:hAnsi="宋体"/>
          <w:color w:val="C0000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175260</wp:posOffset>
                </wp:positionV>
                <wp:extent cx="114300" cy="2971800"/>
                <wp:effectExtent l="13335" t="9525" r="5715" b="9525"/>
                <wp:wrapNone/>
                <wp:docPr id="3" name="AutoShap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2971800"/>
                        </a:xfrm>
                        <a:prstGeom prst="leftBrace">
                          <a:avLst>
                            <a:gd name="adj1" fmla="val 2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9" o:spid="_x0000_s1026" o:spt="87" type="#_x0000_t87" style="position:absolute;left:0pt;margin-left:75.6pt;margin-top:13.8pt;height:234pt;width:9pt;z-index:251754496;mso-width-relative:page;mso-height-relative:page;" filled="f" stroked="t" coordsize="21600,21600" o:gfxdata="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5bZeq2gAAAAoBAAAPAAAAAAAAAAEAIAAAACIAAABkcnMvZG93bnJldi54bWxQSwEC&#10;FAAUAAAACACHTuJAogIkeCsCAABlBAAADgAAAAAAAAABACAAAAApAQAAZHJzL2Uyb0RvYy54bWxQ&#10;SwUGAAAAAAYABgBZAQAAxgUAAAAA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color w:val="C00000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175260</wp:posOffset>
                </wp:positionV>
                <wp:extent cx="114300" cy="990600"/>
                <wp:effectExtent l="13335" t="9525" r="5715" b="9525"/>
                <wp:wrapNone/>
                <wp:docPr id="2" name="Auto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990600"/>
                        </a:xfrm>
                        <a:prstGeom prst="leftBrace">
                          <a:avLst>
                            <a:gd name="adj1" fmla="val 722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7" o:spid="_x0000_s1026" o:spt="87" type="#_x0000_t87" style="position:absolute;left:0pt;margin-left:147.6pt;margin-top:13.8pt;height:78pt;width:9pt;z-index:251753472;mso-width-relative:page;mso-height-relative:page;" filled="f" stroked="t" coordsize="21600,21600" o:gfxdata="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vhUW3aAAAACgEAAA8AAAAAAAAAAQAgAAAAIgAAAGRycy9kb3ducmV2LnhtbFBLAQIUABQA&#10;AAAIAIdO4kBr2tprJwIAAGMEAAAOAAAAAAAAAAEAIAAAACkBAABkcnMvZTJvRG9jLnhtbFBLBQYA&#10;AAAABgAGAFkBAADC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color w:val="C00000"/>
          <w:sz w:val="21"/>
          <w:szCs w:val="21"/>
          <w:highlight w:val="none"/>
        </w:rPr>
        <w:t>十七、期末结转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1、结转损益      收益         借：主营业务收入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其他业务收入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投资收益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营业外收入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贷：本年利润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成本费用     借：本年利润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贷：主营业务成本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其他业务成本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管理费用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销售费用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财务费用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资产减值损失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营业外支出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    所得税费用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2、结转本年利润               借：本年利润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贷：利润分配——未分配利润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如发生亏损，作相反分录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3、提取法定盈余公积           借：利润分配——提取法定盈余公积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贷：盈余公积——法定盈余公积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4、宣告发放现金股利           借：利润分配——应付现金股利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贷：应付股利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ascii="宋体" w:hAnsi="宋体"/>
          <w:sz w:val="21"/>
          <w:szCs w:val="21"/>
          <w:highlight w:val="non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15240</wp:posOffset>
                </wp:positionV>
                <wp:extent cx="114300" cy="594360"/>
                <wp:effectExtent l="13335" t="7620" r="5715" b="7620"/>
                <wp:wrapNone/>
                <wp:docPr id="1" name="Auto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3" o:spid="_x0000_s1026" o:spt="87" type="#_x0000_t87" style="position:absolute;left:0pt;margin-left:147.6pt;margin-top:1.2pt;height:46.8pt;width:9pt;z-index:251755520;mso-width-relative:page;mso-height-relative:page;" filled="f" stroked="t" coordsize="21600,21600" o:gfxdata="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dMo7baAAAACAEAAA8AAAAAAAAAAQAgAAAAIgAAAGRycy9kb3ducmV2LnhtbFBLAQIUABQA&#10;AAAIAIdO4kC7VXSJJwIAAGMEAAAOAAAAAAAAAAEAIAAAACkBAABkcnMvZTJvRG9jLnhtbFBLBQYA&#10;AAAABgAGAFkBAADC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1"/>
          <w:szCs w:val="21"/>
          <w:highlight w:val="none"/>
        </w:rPr>
        <w:t>5、结转利润分配明细账         借：利润分配——未分配利润</w:t>
      </w:r>
    </w:p>
    <w:p>
      <w:pPr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 xml:space="preserve">                              贷：利润分配——提取法定盈余公积</w:t>
      </w:r>
    </w:p>
    <w:p>
      <w:pPr>
        <w:ind w:firstLine="3570" w:firstLineChars="1700"/>
        <w:rPr>
          <w:rFonts w:ascii="宋体" w:hAnsi="宋体"/>
          <w:sz w:val="21"/>
          <w:szCs w:val="21"/>
          <w:highlight w:val="none"/>
        </w:rPr>
      </w:pPr>
      <w:r>
        <w:rPr>
          <w:rFonts w:hint="eastAsia" w:ascii="宋体" w:hAnsi="宋体"/>
          <w:sz w:val="21"/>
          <w:szCs w:val="21"/>
          <w:highlight w:val="none"/>
        </w:rPr>
        <w:t>利润分配——应付现金股利</w:t>
      </w:r>
    </w:p>
    <w:sectPr>
      <w:headerReference r:id="rId3" w:type="default"/>
      <w:pgSz w:w="11906" w:h="16838"/>
      <w:pgMar w:top="1440" w:right="1588" w:bottom="1440" w:left="164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ascii="微软雅黑" w:hAnsi="微软雅黑" w:eastAsia="微软雅黑" w:cs="微软雅黑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removePersonalInformation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xMjY0MGQxMzI5Y2VmMTM4OGZjMTk3NDAxZTNhZDYifQ=="/>
  </w:docVars>
  <w:rsids>
    <w:rsidRoot w:val="709E51B3"/>
    <w:rsid w:val="00172A27"/>
    <w:rsid w:val="00500DDC"/>
    <w:rsid w:val="006D4486"/>
    <w:rsid w:val="00767260"/>
    <w:rsid w:val="008C4838"/>
    <w:rsid w:val="00982594"/>
    <w:rsid w:val="00A50107"/>
    <w:rsid w:val="00A849B9"/>
    <w:rsid w:val="00B825A6"/>
    <w:rsid w:val="00DC7A3E"/>
    <w:rsid w:val="00EA4661"/>
    <w:rsid w:val="00F1398B"/>
    <w:rsid w:val="222509C4"/>
    <w:rsid w:val="2FD118D9"/>
    <w:rsid w:val="315455BE"/>
    <w:rsid w:val="31E01F5A"/>
    <w:rsid w:val="3EF47749"/>
    <w:rsid w:val="42B12F64"/>
    <w:rsid w:val="49572561"/>
    <w:rsid w:val="49B947B2"/>
    <w:rsid w:val="709E51B3"/>
    <w:rsid w:val="74A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0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1fcbb1e8-3e59-0621-a137-69772e96e33b\&#20250;&#35745;&#20998;&#24405;&#27719;&#2463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会计分录汇总.docx</Template>
  <Pages>10</Pages>
  <Words>5201</Words>
  <Characters>5203</Characters>
  <Lines>95</Lines>
  <Paragraphs>26</Paragraphs>
  <TotalTime>0</TotalTime>
  <ScaleCrop>false</ScaleCrop>
  <LinksUpToDate>false</LinksUpToDate>
  <CharactersWithSpaces>12991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2020-02-02T04:59:00Z</dcterms:created>
  <dcterms:modified xsi:type="dcterms:W3CDTF">2022-09-20T03:20:40Z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C2012BCAFBDB466CA414BBA6577924D6</vt:lpwstr>
  </property>
</Properties>
</file>